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90A4" w14:textId="747B42CC" w:rsidR="002E6DA3" w:rsidRPr="00C464BE" w:rsidRDefault="009177BC">
      <w:pPr>
        <w:pStyle w:val="Titre"/>
        <w:rPr>
          <w:color w:val="002060"/>
        </w:rPr>
      </w:pPr>
      <w:r w:rsidRPr="00C464BE">
        <w:rPr>
          <w:color w:val="002060"/>
        </w:rPr>
        <w:t>Nom &amp; Référence du projet</w:t>
      </w:r>
      <w:r w:rsidR="00ED261E" w:rsidRPr="00C464BE">
        <w:rPr>
          <w:color w:val="002060"/>
        </w:rPr>
        <w:br/>
        <w:t>Objectif du projet</w:t>
      </w:r>
    </w:p>
    <w:sdt>
      <w:sdtPr>
        <w:rPr>
          <w:color w:val="0070C0"/>
        </w:rPr>
        <w:id w:val="216403978"/>
        <w:placeholder>
          <w:docPart w:val="F2516CE2D494462BB062FA38B9CF2C50"/>
        </w:placeholder>
        <w:showingPlcHdr/>
        <w:date>
          <w:dateFormat w:val="dd/MM/yyyy"/>
          <w:lid w:val="fr-FR"/>
          <w:storeMappedDataAs w:val="dateTime"/>
          <w:calendar w:val="gregorian"/>
        </w:date>
      </w:sdtPr>
      <w:sdtEndPr/>
      <w:sdtContent>
        <w:p w14:paraId="4406CECD" w14:textId="77777777" w:rsidR="002E6DA3" w:rsidRPr="007769B6" w:rsidRDefault="00ED261E">
          <w:pPr>
            <w:pStyle w:val="Sous-titre"/>
            <w:rPr>
              <w:color w:val="0070C0"/>
            </w:rPr>
          </w:pPr>
          <w:r w:rsidRPr="007769B6">
            <w:rPr>
              <w:color w:val="0070C0"/>
            </w:rPr>
            <w:t>[Choisir une date]</w:t>
          </w:r>
        </w:p>
      </w:sdtContent>
    </w:sdt>
    <w:p w14:paraId="5438659D" w14:textId="3C25E06C" w:rsidR="002E6DA3" w:rsidRPr="00C464BE" w:rsidRDefault="007769B6" w:rsidP="007769B6">
      <w:pPr>
        <w:pStyle w:val="Titre1"/>
      </w:pPr>
      <w:r>
        <w:t>Contexte</w:t>
      </w:r>
      <w:r w:rsidR="008826F8">
        <w:t xml:space="preserve"> du projet</w:t>
      </w:r>
    </w:p>
    <w:p w14:paraId="129F1B65" w14:textId="20A4772C" w:rsidR="002E6DA3" w:rsidRPr="007769B6" w:rsidRDefault="00ED261E">
      <w:pPr>
        <w:pStyle w:val="Titre2"/>
        <w:rPr>
          <w:color w:val="0070C0"/>
        </w:rPr>
      </w:pPr>
      <w:r w:rsidRPr="007769B6">
        <w:rPr>
          <w:color w:val="0070C0"/>
        </w:rPr>
        <w:t xml:space="preserve">Historique et </w:t>
      </w:r>
      <w:r w:rsidR="004070C4">
        <w:rPr>
          <w:color w:val="0070C0"/>
        </w:rPr>
        <w:t>origine</w:t>
      </w:r>
      <w:r w:rsidRPr="007769B6">
        <w:rPr>
          <w:color w:val="0070C0"/>
        </w:rPr>
        <w:t xml:space="preserve"> du projet</w:t>
      </w:r>
    </w:p>
    <w:tbl>
      <w:tblPr>
        <w:tblStyle w:val="Tableaudeconseil"/>
        <w:tblW w:w="4692" w:type="pct"/>
        <w:shd w:val="clear" w:color="auto" w:fill="FCF2D5" w:themeFill="accent3" w:themeFillTint="33"/>
        <w:tblLook w:val="04A0" w:firstRow="1" w:lastRow="0" w:firstColumn="1" w:lastColumn="0" w:noHBand="0" w:noVBand="1"/>
      </w:tblPr>
      <w:tblGrid>
        <w:gridCol w:w="8783"/>
      </w:tblGrid>
      <w:tr w:rsidR="006D1C58" w14:paraId="360C8FAB" w14:textId="77777777" w:rsidTr="006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CF2D5" w:themeFill="accent3" w:themeFillTint="33"/>
          </w:tcPr>
          <w:p w14:paraId="130E70E8" w14:textId="00EF7E13" w:rsidR="006D1C58" w:rsidRPr="00CD78DD" w:rsidRDefault="006D1C58" w:rsidP="00DD3674">
            <w:pPr>
              <w:pStyle w:val="Textedeconseil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81453D" wp14:editId="374A2E2C">
                      <wp:extent cx="141605" cy="141605"/>
                      <wp:effectExtent l="0" t="0" r="0" b="0"/>
                      <wp:docPr id="6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orme lib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BC4232" id="Groupe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">
                      <v:rect id="Rectangle 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" fillcolor="#5b9bd5 [3204]" stroked="f" strokeweight="0"/>
                      <v:shape id="Forme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Pr="00CD78DD">
              <w:t xml:space="preserve"> </w:t>
            </w:r>
            <w:r>
              <w:t xml:space="preserve"> </w:t>
            </w:r>
            <w:r w:rsidR="00251354">
              <w:br/>
            </w:r>
            <w:r w:rsidRPr="00CD78DD">
              <w:t>[Décrivez l’historique de ce projet</w:t>
            </w:r>
            <w:r w:rsidR="004070C4">
              <w:t xml:space="preserve"> et ce qui a fait germer l’idée de ce projet</w:t>
            </w:r>
            <w:r w:rsidRPr="00CD78DD">
              <w:t>.]</w:t>
            </w:r>
          </w:p>
          <w:p w14:paraId="2C0E2775" w14:textId="3447E4C3" w:rsidR="006D1C58" w:rsidRDefault="006D1C58" w:rsidP="00DD3674">
            <w:pPr>
              <w:pStyle w:val="Textedeconseil"/>
            </w:pPr>
            <w:r w:rsidRPr="00CD78DD">
              <w:rPr>
                <w:i w:val="0"/>
                <w:iCs w:val="0"/>
                <w:sz w:val="18"/>
                <w:szCs w:val="22"/>
              </w:rPr>
              <w:t xml:space="preserve">Remarque : </w:t>
            </w:r>
            <w:r>
              <w:rPr>
                <w:i w:val="0"/>
                <w:iCs w:val="0"/>
                <w:sz w:val="18"/>
                <w:szCs w:val="22"/>
              </w:rPr>
              <w:t>Ce texte se trouve dans un tableau. Vous pouvez sélectionner tout le texte et le remplacer lorsque vous êtes prêt à écrire.</w:t>
            </w:r>
          </w:p>
        </w:tc>
      </w:tr>
    </w:tbl>
    <w:p w14:paraId="2C2A540F" w14:textId="317B27EC" w:rsidR="006431A0" w:rsidRPr="007769B6" w:rsidRDefault="00967453" w:rsidP="006431A0">
      <w:pPr>
        <w:pStyle w:val="Titre2"/>
        <w:rPr>
          <w:color w:val="0070C0"/>
        </w:rPr>
      </w:pPr>
      <w:r>
        <w:rPr>
          <w:color w:val="0070C0"/>
        </w:rPr>
        <w:t>Situation actuelle</w:t>
      </w:r>
    </w:p>
    <w:tbl>
      <w:tblPr>
        <w:tblStyle w:val="Tableaudeconseil"/>
        <w:tblW w:w="4692" w:type="pct"/>
        <w:shd w:val="clear" w:color="auto" w:fill="FCF2D5" w:themeFill="accent3" w:themeFillTint="33"/>
        <w:tblLook w:val="04A0" w:firstRow="1" w:lastRow="0" w:firstColumn="1" w:lastColumn="0" w:noHBand="0" w:noVBand="1"/>
      </w:tblPr>
      <w:tblGrid>
        <w:gridCol w:w="8783"/>
      </w:tblGrid>
      <w:tr w:rsidR="006431A0" w14:paraId="35BF5C9E" w14:textId="77777777" w:rsidTr="00D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CF2D5" w:themeFill="accent3" w:themeFillTint="33"/>
          </w:tcPr>
          <w:p w14:paraId="4B17F63E" w14:textId="2BB5C8ED" w:rsidR="006431A0" w:rsidRDefault="006431A0" w:rsidP="00967453">
            <w:pPr>
              <w:pStyle w:val="Textedeconseil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50EEF8" wp14:editId="00EC6435">
                      <wp:extent cx="141605" cy="141605"/>
                      <wp:effectExtent l="0" t="0" r="0" b="0"/>
                      <wp:docPr id="15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3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orme lib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ED9641" id="Groupe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">
                      <v:rect id="Rectangle 2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" fillcolor="#5b9bd5 [3204]" stroked="f" strokeweight="0"/>
                      <v:shape id="Forme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CDpxQAAANsAAAAPAAAAZHJzL2Rvd25yZXYueG1sRI9Ba8JA&#10;FITvgv9heUJvZlMp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DLjCDp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Pr="00CD78DD">
              <w:t xml:space="preserve"> </w:t>
            </w:r>
            <w:r>
              <w:t xml:space="preserve"> </w:t>
            </w:r>
            <w:r w:rsidR="00251354">
              <w:br/>
            </w:r>
            <w:r w:rsidRPr="00CD78DD">
              <w:t xml:space="preserve">[Décrivez </w:t>
            </w:r>
            <w:r w:rsidR="00967453">
              <w:t xml:space="preserve">la situation actuelle et le contexte </w:t>
            </w:r>
            <w:r w:rsidR="00A75394">
              <w:t>(réglementaire, économique, social</w:t>
            </w:r>
            <w:r w:rsidR="000042EA">
              <w:t xml:space="preserve">) </w:t>
            </w:r>
            <w:r w:rsidR="00967453">
              <w:t>de votre société (s’il s’agit d’un projet mené en interne) ou de votre client (pour un projet mené pour le compte d’une société externe)</w:t>
            </w:r>
            <w:r w:rsidRPr="00CD78DD">
              <w:t>.]</w:t>
            </w:r>
          </w:p>
          <w:p w14:paraId="4228E3FE" w14:textId="13EE88DD" w:rsidR="00251354" w:rsidRDefault="00251354" w:rsidP="00251354">
            <w:pPr>
              <w:pStyle w:val="Textedeconseil"/>
              <w:jc w:val="left"/>
            </w:pPr>
            <w:r>
              <w:rPr>
                <w:i w:val="0"/>
                <w:iCs w:val="0"/>
                <w:sz w:val="18"/>
                <w:szCs w:val="22"/>
              </w:rPr>
              <w:t>Paragraphe.</w:t>
            </w:r>
          </w:p>
        </w:tc>
      </w:tr>
    </w:tbl>
    <w:p w14:paraId="444AE3F8" w14:textId="0B7611A7" w:rsidR="001A189F" w:rsidRPr="007769B6" w:rsidRDefault="001A189F" w:rsidP="001A189F">
      <w:pPr>
        <w:pStyle w:val="Titre2"/>
        <w:rPr>
          <w:color w:val="0070C0"/>
        </w:rPr>
      </w:pPr>
      <w:r>
        <w:rPr>
          <w:color w:val="0070C0"/>
        </w:rPr>
        <w:t>Problématique(s) identifiée(s)</w:t>
      </w:r>
    </w:p>
    <w:tbl>
      <w:tblPr>
        <w:tblStyle w:val="Tableaudeconseil"/>
        <w:tblW w:w="4692" w:type="pct"/>
        <w:shd w:val="clear" w:color="auto" w:fill="FCF2D5" w:themeFill="accent3" w:themeFillTint="33"/>
        <w:tblLook w:val="04A0" w:firstRow="1" w:lastRow="0" w:firstColumn="1" w:lastColumn="0" w:noHBand="0" w:noVBand="1"/>
      </w:tblPr>
      <w:tblGrid>
        <w:gridCol w:w="8783"/>
      </w:tblGrid>
      <w:tr w:rsidR="001A189F" w14:paraId="2F196D1B" w14:textId="77777777" w:rsidTr="00D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CF2D5" w:themeFill="accent3" w:themeFillTint="33"/>
          </w:tcPr>
          <w:p w14:paraId="0818771D" w14:textId="406E4A4E" w:rsidR="001A189F" w:rsidRDefault="001A189F" w:rsidP="00DD3674">
            <w:pPr>
              <w:pStyle w:val="Textedeconseil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7B5FEC" wp14:editId="011BED01">
                      <wp:extent cx="141605" cy="141605"/>
                      <wp:effectExtent l="0" t="0" r="0" b="0"/>
                      <wp:docPr id="25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6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orme lib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602A64" id="Groupe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KAaQgAABAoAAAOAAAAZHJzL2Uyb0RvYy54bWzcWtuOo0YQfY+Uf0A8Rsp6uBtrvavV3hQp&#10;l1V28gEMxjYKBgLMeDZfn1PdjV2ecUFnV3nJPIyxORR1TlV3Vx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">
                      <v:rect id="Rectangle 26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" fillcolor="#5b9bd5 [3204]" stroked="f" strokeweight="0"/>
                      <v:shape id="Forme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Pr="00CD78DD">
              <w:t xml:space="preserve"> </w:t>
            </w:r>
            <w:r>
              <w:t xml:space="preserve"> </w:t>
            </w:r>
            <w:r>
              <w:br/>
            </w:r>
            <w:r w:rsidRPr="00CD78DD">
              <w:t>[</w:t>
            </w:r>
            <w:r w:rsidR="0060128B">
              <w:t>Indiquez la ou les problématiques auxquelles le projet tente de répondre. N’hésitez pas à rentrer dans le détail. Plus il y en a, mieux c’est</w:t>
            </w:r>
            <w:r w:rsidRPr="00CD78DD">
              <w:t>.]</w:t>
            </w:r>
          </w:p>
          <w:p w14:paraId="2D9E5B18" w14:textId="77777777" w:rsidR="001A189F" w:rsidRDefault="001A189F" w:rsidP="00DD3674">
            <w:pPr>
              <w:pStyle w:val="Textedeconseil"/>
              <w:jc w:val="left"/>
            </w:pPr>
            <w:r>
              <w:rPr>
                <w:i w:val="0"/>
                <w:iCs w:val="0"/>
                <w:sz w:val="18"/>
                <w:szCs w:val="22"/>
              </w:rPr>
              <w:t>Paragraphe.</w:t>
            </w:r>
          </w:p>
        </w:tc>
      </w:tr>
    </w:tbl>
    <w:p w14:paraId="48589482" w14:textId="47806ADC" w:rsidR="008826F8" w:rsidRPr="00C464BE" w:rsidRDefault="00D45F24" w:rsidP="008826F8">
      <w:pPr>
        <w:pStyle w:val="Titre1"/>
      </w:pPr>
      <w:r>
        <w:t xml:space="preserve">enjeux &amp; </w:t>
      </w:r>
      <w:r w:rsidR="008826F8">
        <w:t>objectifs du projet</w:t>
      </w:r>
    </w:p>
    <w:p w14:paraId="30F0917B" w14:textId="7E6967D4" w:rsidR="008826F8" w:rsidRPr="007769B6" w:rsidRDefault="008826F8" w:rsidP="008826F8">
      <w:pPr>
        <w:pStyle w:val="Titre2"/>
        <w:rPr>
          <w:color w:val="0070C0"/>
        </w:rPr>
      </w:pPr>
      <w:r>
        <w:rPr>
          <w:color w:val="0070C0"/>
        </w:rPr>
        <w:t>Enjeux du projet</w:t>
      </w:r>
    </w:p>
    <w:tbl>
      <w:tblPr>
        <w:tblStyle w:val="Tableaudeconseil"/>
        <w:tblW w:w="4692" w:type="pct"/>
        <w:shd w:val="clear" w:color="auto" w:fill="FCF2D5" w:themeFill="accent3" w:themeFillTint="33"/>
        <w:tblLook w:val="04A0" w:firstRow="1" w:lastRow="0" w:firstColumn="1" w:lastColumn="0" w:noHBand="0" w:noVBand="1"/>
      </w:tblPr>
      <w:tblGrid>
        <w:gridCol w:w="8783"/>
      </w:tblGrid>
      <w:tr w:rsidR="008826F8" w14:paraId="18BE9876" w14:textId="77777777" w:rsidTr="00D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CF2D5" w:themeFill="accent3" w:themeFillTint="33"/>
          </w:tcPr>
          <w:p w14:paraId="1809D66E" w14:textId="273D3479" w:rsidR="008826F8" w:rsidRDefault="008826F8" w:rsidP="00DD3674">
            <w:pPr>
              <w:pStyle w:val="Textedeconseil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EBB311" wp14:editId="074188F8">
                      <wp:extent cx="141605" cy="141605"/>
                      <wp:effectExtent l="0" t="0" r="0" b="0"/>
                      <wp:docPr id="28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9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orme lib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2081EC" id="Groupe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tuNN7XAIAAAQKAAADgAAAAAAAAAAAAAAAAAuAgAA&#10;ZHJzL2Uyb0RvYy54bWxQSwECLQAUAAYACAAAACEABeIMPdkAAAADAQAADwAAAAAAAAAAAAAAAADK&#10;CgAAZHJzL2Rvd25yZXYueG1sUEsFBgAAAAAEAAQA8wAAANALAAAAAA==&#10;">
                      <v:rect id="Rectangle 29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" fillcolor="#5b9bd5 [3204]" stroked="f" strokeweight="0"/>
                      <v:shape id="Forme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A3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9eFL+AEy+wcAAP//AwBQSwECLQAUAAYACAAAACEA2+H2y+4AAACFAQAAEwAAAAAAAAAAAAAA&#10;AAAAAAAAW0NvbnRlbnRfVHlwZXNdLnhtbFBLAQItABQABgAIAAAAIQBa9CxbvwAAABUBAAALAAAA&#10;AAAAAAAAAAAAAB8BAABfcmVscy8ucmVsc1BLAQItABQABgAIAAAAIQAxbrA3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Pr="00CD78DD">
              <w:t xml:space="preserve"> </w:t>
            </w:r>
            <w:r>
              <w:t xml:space="preserve"> </w:t>
            </w:r>
            <w:r>
              <w:br/>
            </w:r>
            <w:r w:rsidRPr="00CD78DD">
              <w:t>[</w:t>
            </w:r>
            <w:r w:rsidR="00A82F35">
              <w:t>Précisez quels sont les bénéfices et gains attendus avec la mise en œuvre de ce projet</w:t>
            </w:r>
            <w:r w:rsidR="0078401D">
              <w:t>. Quels sont les impacts et changements souhaités liés à ce projet</w:t>
            </w:r>
            <w:r w:rsidRPr="00CD78DD">
              <w:t>.]</w:t>
            </w:r>
          </w:p>
          <w:p w14:paraId="4C73FD05" w14:textId="77777777" w:rsidR="008826F8" w:rsidRDefault="008826F8" w:rsidP="00DD3674">
            <w:pPr>
              <w:pStyle w:val="Textedeconseil"/>
              <w:jc w:val="left"/>
            </w:pPr>
            <w:r>
              <w:rPr>
                <w:i w:val="0"/>
                <w:iCs w:val="0"/>
                <w:sz w:val="18"/>
                <w:szCs w:val="22"/>
              </w:rPr>
              <w:t>Paragraphe.</w:t>
            </w:r>
          </w:p>
        </w:tc>
      </w:tr>
    </w:tbl>
    <w:p w14:paraId="1379564D" w14:textId="77777777" w:rsidR="008826F8" w:rsidRDefault="008826F8" w:rsidP="008826F8"/>
    <w:p w14:paraId="3647FAA7" w14:textId="3CAC899B" w:rsidR="00D45F24" w:rsidRPr="007769B6" w:rsidRDefault="00C139B0" w:rsidP="00D45F24">
      <w:pPr>
        <w:pStyle w:val="Titre2"/>
        <w:rPr>
          <w:color w:val="0070C0"/>
        </w:rPr>
      </w:pPr>
      <w:r>
        <w:rPr>
          <w:color w:val="0070C0"/>
        </w:rPr>
        <w:lastRenderedPageBreak/>
        <w:t>Exigences principales</w:t>
      </w:r>
    </w:p>
    <w:tbl>
      <w:tblPr>
        <w:tblStyle w:val="Tableaudeconseil"/>
        <w:tblW w:w="4692" w:type="pct"/>
        <w:shd w:val="clear" w:color="auto" w:fill="FCF2D5" w:themeFill="accent3" w:themeFillTint="33"/>
        <w:tblLook w:val="04A0" w:firstRow="1" w:lastRow="0" w:firstColumn="1" w:lastColumn="0" w:noHBand="0" w:noVBand="1"/>
      </w:tblPr>
      <w:tblGrid>
        <w:gridCol w:w="8783"/>
      </w:tblGrid>
      <w:tr w:rsidR="00D45F24" w14:paraId="7D973E23" w14:textId="77777777" w:rsidTr="00D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CF2D5" w:themeFill="accent3" w:themeFillTint="33"/>
          </w:tcPr>
          <w:p w14:paraId="02679E81" w14:textId="15731C0C" w:rsidR="00D45F24" w:rsidRDefault="00D45F24" w:rsidP="00DD3674">
            <w:pPr>
              <w:pStyle w:val="Textedeconseil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37B901" wp14:editId="2AC1319B">
                      <wp:extent cx="141605" cy="141605"/>
                      <wp:effectExtent l="0" t="0" r="0" b="0"/>
                      <wp:docPr id="31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2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orme lib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8FF3C5" id="Groupe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">
                      <v:rect id="Rectangle 32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" fillcolor="#5b9bd5 [3204]" stroked="f" strokeweight="0"/>
                      <v:shape id="Forme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Pr="00CD78DD">
              <w:t xml:space="preserve"> </w:t>
            </w:r>
            <w:r>
              <w:t xml:space="preserve"> </w:t>
            </w:r>
            <w:r>
              <w:br/>
            </w:r>
            <w:r w:rsidRPr="00CD78DD">
              <w:t>[</w:t>
            </w:r>
            <w:r w:rsidR="00B15027">
              <w:t>Indiquez quels sont les objectifs principaux de ce projet</w:t>
            </w:r>
            <w:r w:rsidRPr="00CD78DD">
              <w:t>.</w:t>
            </w:r>
            <w:r w:rsidR="00835F84">
              <w:t xml:space="preserve"> </w:t>
            </w:r>
            <w:r w:rsidR="00835F84">
              <w:br/>
              <w:t>Les objectifs de qualité (performance, résultats attendus)</w:t>
            </w:r>
            <w:r w:rsidR="00835F84">
              <w:br/>
              <w:t>Les objectifs de délai de mise en œuvre</w:t>
            </w:r>
            <w:r w:rsidR="00835F84">
              <w:br/>
              <w:t>Les objectifs de coût d’investissement (études, matériels, formations, perte de productivité, marges pour aléas</w:t>
            </w:r>
            <w:r w:rsidR="00131B6B">
              <w:t>)</w:t>
            </w:r>
            <w:r w:rsidR="00131B6B">
              <w:br/>
              <w:t>Les objectifs de rentabilité (coût d’exploitation, ROI, marges commerciales)</w:t>
            </w:r>
            <w:r w:rsidR="00131B6B">
              <w:br/>
              <w:t>Les objectifs stratégiques et opérationnels</w:t>
            </w:r>
            <w:r w:rsidRPr="00CD78DD">
              <w:t>]</w:t>
            </w:r>
          </w:p>
          <w:p w14:paraId="5C38796D" w14:textId="77777777" w:rsidR="00D45F24" w:rsidRDefault="00D45F24" w:rsidP="00DD3674">
            <w:pPr>
              <w:pStyle w:val="Textedeconseil"/>
              <w:jc w:val="left"/>
            </w:pPr>
            <w:r>
              <w:rPr>
                <w:i w:val="0"/>
                <w:iCs w:val="0"/>
                <w:sz w:val="18"/>
                <w:szCs w:val="22"/>
              </w:rPr>
              <w:t>Paragraphe.</w:t>
            </w:r>
          </w:p>
        </w:tc>
      </w:tr>
    </w:tbl>
    <w:p w14:paraId="411A6061" w14:textId="6CFE0405" w:rsidR="00E24669" w:rsidRPr="007769B6" w:rsidRDefault="00E24669" w:rsidP="00E24669">
      <w:pPr>
        <w:pStyle w:val="Titre2"/>
        <w:rPr>
          <w:color w:val="0070C0"/>
        </w:rPr>
      </w:pPr>
      <w:r>
        <w:rPr>
          <w:color w:val="0070C0"/>
        </w:rPr>
        <w:t>Présentation de la cible</w:t>
      </w:r>
    </w:p>
    <w:tbl>
      <w:tblPr>
        <w:tblStyle w:val="Tableaudeconseil"/>
        <w:tblW w:w="4692" w:type="pct"/>
        <w:shd w:val="clear" w:color="auto" w:fill="FCF2D5" w:themeFill="accent3" w:themeFillTint="33"/>
        <w:tblLook w:val="04A0" w:firstRow="1" w:lastRow="0" w:firstColumn="1" w:lastColumn="0" w:noHBand="0" w:noVBand="1"/>
      </w:tblPr>
      <w:tblGrid>
        <w:gridCol w:w="8783"/>
      </w:tblGrid>
      <w:tr w:rsidR="00E24669" w14:paraId="2D5A5669" w14:textId="77777777" w:rsidTr="00D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CF2D5" w:themeFill="accent3" w:themeFillTint="33"/>
          </w:tcPr>
          <w:p w14:paraId="2BF02DF3" w14:textId="45BE8F58" w:rsidR="00E24669" w:rsidRDefault="00E24669" w:rsidP="00DD3674">
            <w:pPr>
              <w:pStyle w:val="Textedeconseil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B1D1CF" wp14:editId="29CADFF9">
                      <wp:extent cx="141605" cy="141605"/>
                      <wp:effectExtent l="0" t="0" r="0" b="0"/>
                      <wp:docPr id="34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orme lib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0B702C" id="Groupe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vzZwgAABAoAAAOAAAAZHJzL2Uyb0RvYy54bWzcWtuOo0YQfY+Uf0A8Rsp6uBtrvavV3hQp&#10;l1V28gEMxjYKBgLMeDZfn1PdjV2ecUFnV3nJPIyxORR1TlV3Vx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">
                      <v:rect id="Rectangle 38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" fillcolor="#5b9bd5 [3204]" stroked="f" strokeweight="0"/>
                      <v:shape id="Forme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Pr="00CD78DD">
              <w:t xml:space="preserve"> </w:t>
            </w:r>
            <w:r>
              <w:t xml:space="preserve"> </w:t>
            </w:r>
            <w:r>
              <w:br/>
            </w:r>
            <w:r w:rsidRPr="00CD78DD">
              <w:t>[</w:t>
            </w:r>
            <w:r w:rsidR="000F71C1">
              <w:t>Précisez comment se présentera l’environnement ciblé après la réalisation du projet.</w:t>
            </w:r>
            <w:r w:rsidRPr="00CD78DD">
              <w:t>]</w:t>
            </w:r>
          </w:p>
          <w:p w14:paraId="381F8C68" w14:textId="77777777" w:rsidR="00E24669" w:rsidRDefault="00E24669" w:rsidP="00DD3674">
            <w:pPr>
              <w:pStyle w:val="Textedeconseil"/>
              <w:jc w:val="left"/>
            </w:pPr>
            <w:r>
              <w:rPr>
                <w:i w:val="0"/>
                <w:iCs w:val="0"/>
                <w:sz w:val="18"/>
                <w:szCs w:val="22"/>
              </w:rPr>
              <w:t>Paragraphe.</w:t>
            </w:r>
          </w:p>
        </w:tc>
      </w:tr>
    </w:tbl>
    <w:p w14:paraId="64C54E12" w14:textId="439917EE" w:rsidR="000F71C1" w:rsidRPr="00C464BE" w:rsidRDefault="000F71C1" w:rsidP="000F71C1">
      <w:pPr>
        <w:pStyle w:val="Titre1"/>
      </w:pPr>
      <w:r>
        <w:t>Périmètre</w:t>
      </w:r>
      <w:r>
        <w:t xml:space="preserve"> du projet</w:t>
      </w:r>
    </w:p>
    <w:p w14:paraId="46824A65" w14:textId="38BAF703" w:rsidR="0060200C" w:rsidRPr="007769B6" w:rsidRDefault="0060200C" w:rsidP="0060200C">
      <w:pPr>
        <w:pStyle w:val="Titre2"/>
        <w:rPr>
          <w:color w:val="0070C0"/>
        </w:rPr>
      </w:pPr>
      <w:r>
        <w:rPr>
          <w:color w:val="0070C0"/>
        </w:rPr>
        <w:t>Périmètre et limites du projet</w:t>
      </w:r>
    </w:p>
    <w:tbl>
      <w:tblPr>
        <w:tblStyle w:val="Tableaudeconseil"/>
        <w:tblW w:w="4692" w:type="pct"/>
        <w:shd w:val="clear" w:color="auto" w:fill="FCF2D5" w:themeFill="accent3" w:themeFillTint="33"/>
        <w:tblLook w:val="04A0" w:firstRow="1" w:lastRow="0" w:firstColumn="1" w:lastColumn="0" w:noHBand="0" w:noVBand="1"/>
      </w:tblPr>
      <w:tblGrid>
        <w:gridCol w:w="8783"/>
      </w:tblGrid>
      <w:tr w:rsidR="00F56648" w14:paraId="3C6AB546" w14:textId="77777777" w:rsidTr="00D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CF2D5" w:themeFill="accent3" w:themeFillTint="33"/>
          </w:tcPr>
          <w:p w14:paraId="6380F3CC" w14:textId="77777777" w:rsidR="00EF1E38" w:rsidRDefault="00F56648" w:rsidP="00DD3674">
            <w:pPr>
              <w:pStyle w:val="Textedeconseil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B910EC" wp14:editId="2ACB2D6A">
                      <wp:extent cx="141605" cy="141605"/>
                      <wp:effectExtent l="0" t="0" r="0" b="0"/>
                      <wp:docPr id="46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7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orme lib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C1AB80" id="Groupe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3TOaggAABAoAAAOAAAAZHJzL2Uyb0RvYy54bWzcWtuOo0YQfY+Uf0A8Rsp6uBtrvavV3hQp&#10;l1V28gEMxjYKBgLMeDZfn1PdjV2ecUFnV3nJPIyxORR1TlV3Vx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">
                      <v:rect id="Rectangle 4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" fillcolor="#5b9bd5 [3204]" stroked="f" strokeweight="0"/>
                      <v:shape id="Forme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s9MwgAAANsAAAAPAAAAZHJzL2Rvd25yZXYueG1sRE9Na8JA&#10;EL0X+h+WKXirmxYx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CXHs9M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Pr="00CD78DD">
              <w:t xml:space="preserve"> </w:t>
            </w:r>
            <w:r>
              <w:t xml:space="preserve"> </w:t>
            </w:r>
            <w:r>
              <w:br/>
            </w:r>
            <w:r w:rsidRPr="00CD78DD">
              <w:t>[</w:t>
            </w:r>
            <w:r w:rsidR="00231BDE">
              <w:t>Décrivez quels sont les systèmes, fonctionnalités et éléments qui sont concernés par le projet, et quels sont ceux qui en sont exclus</w:t>
            </w:r>
            <w:r w:rsidR="00790652">
              <w:t xml:space="preserve">. </w:t>
            </w:r>
            <w:r w:rsidR="00790652">
              <w:br/>
              <w:t xml:space="preserve">Précisez si le projet s’exécute sur un périmètre stable et défini à l’avance, ou par périmètres successifs. </w:t>
            </w:r>
          </w:p>
          <w:p w14:paraId="3CBD9F89" w14:textId="2205D498" w:rsidR="00F56648" w:rsidRDefault="00EF1E38" w:rsidP="00EF1E38">
            <w:pPr>
              <w:pStyle w:val="Textedeconseil"/>
            </w:pPr>
            <w:r>
              <w:t>Précisez quelles sont les limites du projet (où s’arrête-t-on)</w:t>
            </w:r>
            <w:r w:rsidR="00F56648" w:rsidRPr="00CD78DD">
              <w:t>.]</w:t>
            </w:r>
          </w:p>
          <w:p w14:paraId="519E2E80" w14:textId="77777777" w:rsidR="00F56648" w:rsidRDefault="00F56648" w:rsidP="00DD3674">
            <w:pPr>
              <w:pStyle w:val="Textedeconseil"/>
              <w:jc w:val="left"/>
            </w:pPr>
            <w:r>
              <w:rPr>
                <w:i w:val="0"/>
                <w:iCs w:val="0"/>
                <w:sz w:val="18"/>
                <w:szCs w:val="22"/>
              </w:rPr>
              <w:t>Paragraphe.</w:t>
            </w:r>
          </w:p>
        </w:tc>
      </w:tr>
    </w:tbl>
    <w:p w14:paraId="77CA7D6A" w14:textId="77777777" w:rsidR="0060200C" w:rsidRPr="007769B6" w:rsidRDefault="0060200C" w:rsidP="0060200C">
      <w:pPr>
        <w:pStyle w:val="Titre2"/>
        <w:rPr>
          <w:color w:val="0070C0"/>
        </w:rPr>
      </w:pPr>
      <w:r>
        <w:rPr>
          <w:color w:val="0070C0"/>
        </w:rPr>
        <w:t>Cartographie des acteurs (parties prenantes et affectées)</w:t>
      </w:r>
    </w:p>
    <w:tbl>
      <w:tblPr>
        <w:tblStyle w:val="Tableaudeconseil"/>
        <w:tblW w:w="4692" w:type="pct"/>
        <w:shd w:val="clear" w:color="auto" w:fill="FCF2D5" w:themeFill="accent3" w:themeFillTint="33"/>
        <w:tblLook w:val="04A0" w:firstRow="1" w:lastRow="0" w:firstColumn="1" w:lastColumn="0" w:noHBand="0" w:noVBand="1"/>
      </w:tblPr>
      <w:tblGrid>
        <w:gridCol w:w="8783"/>
      </w:tblGrid>
      <w:tr w:rsidR="00F56648" w14:paraId="6AF71060" w14:textId="77777777" w:rsidTr="00D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CF2D5" w:themeFill="accent3" w:themeFillTint="33"/>
          </w:tcPr>
          <w:p w14:paraId="235CAA06" w14:textId="77777777" w:rsidR="00912385" w:rsidRDefault="00F56648" w:rsidP="00DD3674">
            <w:pPr>
              <w:pStyle w:val="Textedeconseil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3C1A94" wp14:editId="53D4623A">
                      <wp:extent cx="141605" cy="141605"/>
                      <wp:effectExtent l="0" t="0" r="0" b="0"/>
                      <wp:docPr id="49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0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orme lib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81DE38" id="Groupe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vfkaAgAABAoAAAOAAAAZHJzL2Uyb0RvYy54bWzcWtuOo0YQfY+Uf0A8Rsp6uBtrvavV3hQp&#10;l1V28gEMxjYKBgLMeDZfn1PdjV2ecUFnV3nJPIyxORR1TlV3Vx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">
                      <v:rect id="Rectangle 5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" fillcolor="#5b9bd5 [3204]" stroked="f" strokeweight="0"/>
                      <v:shape id="Forme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Pr="00CD78DD">
              <w:t xml:space="preserve"> </w:t>
            </w:r>
            <w:r>
              <w:t xml:space="preserve"> </w:t>
            </w:r>
            <w:r>
              <w:br/>
            </w:r>
            <w:r w:rsidRPr="00CD78DD">
              <w:t>[</w:t>
            </w:r>
            <w:r w:rsidR="00912385">
              <w:t>Indiquez les acteurs concernés par le projet. Quelles sont les parties prenantes sur le projet ?</w:t>
            </w:r>
            <w:r w:rsidR="00912385">
              <w:br/>
              <w:t xml:space="preserve">Quels sont les membres pressentis de l’équipe projet ? </w:t>
            </w:r>
          </w:p>
          <w:p w14:paraId="7E952B6D" w14:textId="77777777" w:rsidR="00912385" w:rsidRDefault="00912385" w:rsidP="00DD3674">
            <w:pPr>
              <w:pStyle w:val="Textedeconseil"/>
            </w:pPr>
            <w:r>
              <w:t xml:space="preserve">Quelles sont les compétences et profils nécessaires pour mettre en œuvre et réaliser ce projet ? </w:t>
            </w:r>
          </w:p>
          <w:p w14:paraId="3B25D647" w14:textId="77777777" w:rsidR="006559E0" w:rsidRDefault="00357951" w:rsidP="00DD3674">
            <w:pPr>
              <w:pStyle w:val="Textedeconseil"/>
            </w:pPr>
            <w:r>
              <w:t>Qui sont les personnes impactées par ce projet de manière directe ou indirecte (utilisateurs finaux) ?</w:t>
            </w:r>
          </w:p>
          <w:p w14:paraId="0DC20889" w14:textId="2CB55927" w:rsidR="00F56648" w:rsidRDefault="006559E0" w:rsidP="00DD3674">
            <w:pPr>
              <w:pStyle w:val="Textedeconseil"/>
            </w:pPr>
            <w:r>
              <w:t xml:space="preserve">Lister les services, personnes et équipes à impliquer dans ce projet, aussi bien en interne (dans votre société) qu’en externe (client, partenaires, fournisseurs, prestataires, </w:t>
            </w:r>
            <w:proofErr w:type="spellStart"/>
            <w:r>
              <w:t>etc</w:t>
            </w:r>
            <w:proofErr w:type="spellEnd"/>
            <w:r>
              <w:t>).</w:t>
            </w:r>
            <w:r w:rsidR="00F56648" w:rsidRPr="00CD78DD">
              <w:t>]</w:t>
            </w:r>
          </w:p>
          <w:p w14:paraId="67CE2890" w14:textId="77777777" w:rsidR="00F56648" w:rsidRDefault="00F56648" w:rsidP="00DD3674">
            <w:pPr>
              <w:pStyle w:val="Textedeconseil"/>
              <w:jc w:val="left"/>
            </w:pPr>
            <w:r>
              <w:rPr>
                <w:i w:val="0"/>
                <w:iCs w:val="0"/>
                <w:sz w:val="18"/>
                <w:szCs w:val="22"/>
              </w:rPr>
              <w:t>Paragraphe.</w:t>
            </w:r>
          </w:p>
        </w:tc>
      </w:tr>
    </w:tbl>
    <w:p w14:paraId="4BD1F5CC" w14:textId="5943B290" w:rsidR="004630E6" w:rsidRPr="007769B6" w:rsidRDefault="004630E6" w:rsidP="004630E6">
      <w:pPr>
        <w:pStyle w:val="Titre2"/>
        <w:rPr>
          <w:color w:val="0070C0"/>
        </w:rPr>
      </w:pPr>
      <w:r>
        <w:rPr>
          <w:color w:val="0070C0"/>
        </w:rPr>
        <w:lastRenderedPageBreak/>
        <w:t>Livrables projet</w:t>
      </w:r>
    </w:p>
    <w:tbl>
      <w:tblPr>
        <w:tblStyle w:val="Tableaudeconseil"/>
        <w:tblW w:w="4692" w:type="pct"/>
        <w:shd w:val="clear" w:color="auto" w:fill="FCF2D5" w:themeFill="accent3" w:themeFillTint="33"/>
        <w:tblLook w:val="04A0" w:firstRow="1" w:lastRow="0" w:firstColumn="1" w:lastColumn="0" w:noHBand="0" w:noVBand="1"/>
      </w:tblPr>
      <w:tblGrid>
        <w:gridCol w:w="8783"/>
      </w:tblGrid>
      <w:tr w:rsidR="004630E6" w14:paraId="6294CB73" w14:textId="77777777" w:rsidTr="00D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CF2D5" w:themeFill="accent3" w:themeFillTint="33"/>
          </w:tcPr>
          <w:p w14:paraId="50CF71E5" w14:textId="7DD5C040" w:rsidR="004630E6" w:rsidRDefault="004630E6" w:rsidP="00DD3674">
            <w:pPr>
              <w:pStyle w:val="Textedeconseil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4DE1BC" wp14:editId="23D98C71">
                      <wp:extent cx="141605" cy="141605"/>
                      <wp:effectExtent l="0" t="0" r="0" b="0"/>
                      <wp:docPr id="52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3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orme lib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82D567" id="Groupe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">
                      <v:rect id="Rectangle 5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" fillcolor="#5b9bd5 [3204]" stroked="f" strokeweight="0"/>
                      <v:shape id="Forme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Pr="00CD78DD">
              <w:t xml:space="preserve"> </w:t>
            </w:r>
            <w:r>
              <w:t xml:space="preserve"> </w:t>
            </w:r>
            <w:r>
              <w:br/>
            </w:r>
            <w:r w:rsidRPr="00CD78DD">
              <w:t>[</w:t>
            </w:r>
            <w:r w:rsidR="00950251">
              <w:t>Indiquer l’ensemble des livrables attendus sur le projet : nom, description, échéance de livraison « au plus tard », méthode de validation, etc</w:t>
            </w:r>
            <w:r w:rsidRPr="00CD78DD">
              <w:t>.]</w:t>
            </w:r>
          </w:p>
          <w:p w14:paraId="41512F6A" w14:textId="77777777" w:rsidR="004630E6" w:rsidRDefault="004630E6" w:rsidP="00DD3674">
            <w:pPr>
              <w:pStyle w:val="Textedeconseil"/>
              <w:jc w:val="left"/>
            </w:pPr>
            <w:r>
              <w:rPr>
                <w:i w:val="0"/>
                <w:iCs w:val="0"/>
                <w:sz w:val="18"/>
                <w:szCs w:val="22"/>
              </w:rPr>
              <w:t>Paragraphe.</w:t>
            </w:r>
          </w:p>
        </w:tc>
      </w:tr>
    </w:tbl>
    <w:p w14:paraId="5F03226E" w14:textId="3C264881" w:rsidR="00AC7887" w:rsidRPr="007769B6" w:rsidRDefault="00AC7887" w:rsidP="00AC7887">
      <w:pPr>
        <w:pStyle w:val="Titre2"/>
        <w:rPr>
          <w:color w:val="0070C0"/>
        </w:rPr>
      </w:pPr>
      <w:r>
        <w:rPr>
          <w:color w:val="0070C0"/>
        </w:rPr>
        <w:t>Moyens mis à disposition</w:t>
      </w:r>
    </w:p>
    <w:tbl>
      <w:tblPr>
        <w:tblStyle w:val="Tableaudeconseil"/>
        <w:tblW w:w="4692" w:type="pct"/>
        <w:shd w:val="clear" w:color="auto" w:fill="FCF2D5" w:themeFill="accent3" w:themeFillTint="33"/>
        <w:tblLook w:val="04A0" w:firstRow="1" w:lastRow="0" w:firstColumn="1" w:lastColumn="0" w:noHBand="0" w:noVBand="1"/>
      </w:tblPr>
      <w:tblGrid>
        <w:gridCol w:w="8783"/>
      </w:tblGrid>
      <w:tr w:rsidR="00AC7887" w14:paraId="0CAAFF3C" w14:textId="77777777" w:rsidTr="00D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CF2D5" w:themeFill="accent3" w:themeFillTint="33"/>
          </w:tcPr>
          <w:p w14:paraId="42C79558" w14:textId="77777777" w:rsidR="009C3A9C" w:rsidRDefault="00AC7887" w:rsidP="00DD3674">
            <w:pPr>
              <w:pStyle w:val="Textedeconseil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0E503B" wp14:editId="1B289A16">
                      <wp:extent cx="141605" cy="141605"/>
                      <wp:effectExtent l="0" t="0" r="0" b="0"/>
                      <wp:docPr id="40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1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orme lib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F29893" id="Groupe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">
                      <v:rect id="Rectangle 41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" fillcolor="#5b9bd5 [3204]" stroked="f" strokeweight="0"/>
                      <v:shape id="Forme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Pr="00CD78DD">
              <w:t xml:space="preserve"> </w:t>
            </w:r>
            <w:r>
              <w:t xml:space="preserve"> </w:t>
            </w:r>
            <w:r>
              <w:br/>
            </w:r>
            <w:r w:rsidRPr="00CD78DD">
              <w:t>[</w:t>
            </w:r>
            <w:r>
              <w:t>Préciser les moyens mis à disposition sur le projet :</w:t>
            </w:r>
            <w:r>
              <w:br/>
              <w:t xml:space="preserve">1- Moyens humains : </w:t>
            </w:r>
            <w:r w:rsidR="009C3A9C">
              <w:t>Préciser les moyens humains déjà identifiés à mettre en œuvre ou intervenants qui seront sollicités dans le cadre de ce projet</w:t>
            </w:r>
            <w:r w:rsidR="009C3A9C">
              <w:br/>
              <w:t>2 – Moyens financiers : Préciser les moyens financiers disponibles, les impératifs budgétaires et les marges possibles dans le cadre de ce projet.</w:t>
            </w:r>
          </w:p>
          <w:p w14:paraId="164CC0A9" w14:textId="6A94A411" w:rsidR="00AC7887" w:rsidRDefault="009C3A9C" w:rsidP="00DD3674">
            <w:pPr>
              <w:pStyle w:val="Textedeconseil"/>
            </w:pPr>
            <w:r>
              <w:t>3 – Moyens techniques : Identifier les moyens techniques nécessaires ou à définir lors de déroulement du projet pour atteindre l’objectif défini</w:t>
            </w:r>
            <w:r w:rsidR="00AC7887" w:rsidRPr="00CD78DD">
              <w:t>.]</w:t>
            </w:r>
          </w:p>
          <w:p w14:paraId="1987E00D" w14:textId="77777777" w:rsidR="00AC7887" w:rsidRDefault="00AC7887" w:rsidP="00DD3674">
            <w:pPr>
              <w:pStyle w:val="Textedeconseil"/>
              <w:jc w:val="left"/>
            </w:pPr>
            <w:r>
              <w:rPr>
                <w:i w:val="0"/>
                <w:iCs w:val="0"/>
                <w:sz w:val="18"/>
                <w:szCs w:val="22"/>
              </w:rPr>
              <w:t>Paragraphe.</w:t>
            </w:r>
          </w:p>
        </w:tc>
      </w:tr>
    </w:tbl>
    <w:p w14:paraId="36AC9470" w14:textId="4D033503" w:rsidR="00231BDE" w:rsidRPr="00C464BE" w:rsidRDefault="00231BDE" w:rsidP="00231BDE">
      <w:pPr>
        <w:pStyle w:val="Titre1"/>
      </w:pPr>
      <w:r>
        <w:t>Risques, contraintes et dépendances</w:t>
      </w:r>
    </w:p>
    <w:p w14:paraId="15C760C3" w14:textId="64EB3B3F" w:rsidR="00231BDE" w:rsidRPr="007769B6" w:rsidRDefault="007F4CA2" w:rsidP="00231BDE">
      <w:pPr>
        <w:pStyle w:val="Titre2"/>
        <w:rPr>
          <w:color w:val="0070C0"/>
        </w:rPr>
      </w:pPr>
      <w:r>
        <w:rPr>
          <w:color w:val="0070C0"/>
        </w:rPr>
        <w:t>Risques identifiés</w:t>
      </w:r>
    </w:p>
    <w:tbl>
      <w:tblPr>
        <w:tblStyle w:val="Tableaudeconseil"/>
        <w:tblW w:w="4692" w:type="pct"/>
        <w:shd w:val="clear" w:color="auto" w:fill="FCF2D5" w:themeFill="accent3" w:themeFillTint="33"/>
        <w:tblLook w:val="04A0" w:firstRow="1" w:lastRow="0" w:firstColumn="1" w:lastColumn="0" w:noHBand="0" w:noVBand="1"/>
      </w:tblPr>
      <w:tblGrid>
        <w:gridCol w:w="8783"/>
      </w:tblGrid>
      <w:tr w:rsidR="00231BDE" w14:paraId="627C949F" w14:textId="77777777" w:rsidTr="00D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CF2D5" w:themeFill="accent3" w:themeFillTint="33"/>
          </w:tcPr>
          <w:p w14:paraId="6F1DBB4A" w14:textId="0E6E7545" w:rsidR="0060758F" w:rsidRDefault="00231BDE" w:rsidP="00DD3674">
            <w:pPr>
              <w:pStyle w:val="Textedeconseil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5E8C80" wp14:editId="2640E431">
                      <wp:extent cx="141605" cy="141605"/>
                      <wp:effectExtent l="0" t="0" r="0" b="0"/>
                      <wp:docPr id="55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4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orme lib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321136" id="Groupe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01aggAABAoAAAOAAAAZHJzL2Uyb0RvYy54bWzcWtuOo0YQfY+Uf0A8Rsp6uBtrvavV3hQp&#10;l1V28gEMxjYKBgLMeDZfn1PdjV2ecUFnV3nJPIyxORR1TlV3Vx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">
                      <v:rect id="Rectangle 74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" fillcolor="#5b9bd5 [3204]" stroked="f" strokeweight="0"/>
                      <v:shape id="Forme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6pvwwAAANsAAAAPAAAAZHJzL2Rvd25yZXYueG1sRI9Pi8Iw&#10;FMTvC36H8ARva6qw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t3Oqb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Pr="00CD78DD">
              <w:t xml:space="preserve"> </w:t>
            </w:r>
            <w:r>
              <w:t xml:space="preserve"> </w:t>
            </w:r>
            <w:r>
              <w:br/>
            </w:r>
            <w:r w:rsidRPr="00CD78DD">
              <w:t>[</w:t>
            </w:r>
            <w:r w:rsidR="00437106">
              <w:t xml:space="preserve">Indiquez quels sont les risques susceptibles de perturber le projet que vous avez </w:t>
            </w:r>
            <w:r w:rsidR="0060758F">
              <w:t>d’ores et déjà</w:t>
            </w:r>
            <w:r w:rsidR="00437106">
              <w:t xml:space="preserve"> identifié. </w:t>
            </w:r>
            <w:r w:rsidR="0060758F">
              <w:t xml:space="preserve">Les risques peuvent être liés au projet lui-même ou à sa non-réalisation. </w:t>
            </w:r>
          </w:p>
          <w:p w14:paraId="1CD7C4AD" w14:textId="52778E21" w:rsidR="00231BDE" w:rsidRDefault="0060758F" w:rsidP="00DD3674">
            <w:pPr>
              <w:pStyle w:val="Textedeconseil"/>
            </w:pPr>
            <w:r>
              <w:t xml:space="preserve">Un risque se note toujours avec : un titre synthétique, une description du risque, un niveau d’impact (faible, moyen, élevé) et un niveau de survenance (faible, moyen, élevé). </w:t>
            </w:r>
            <w:r>
              <w:br/>
              <w:t>Le suivi des risques s’effectuera par la suite dans la matrice des risques</w:t>
            </w:r>
            <w:r w:rsidR="00231BDE" w:rsidRPr="00CD78DD">
              <w:t>.]</w:t>
            </w:r>
          </w:p>
          <w:p w14:paraId="1CA0DE4B" w14:textId="77777777" w:rsidR="00231BDE" w:rsidRDefault="00231BDE" w:rsidP="00DD3674">
            <w:pPr>
              <w:pStyle w:val="Textedeconseil"/>
              <w:jc w:val="left"/>
            </w:pPr>
            <w:r>
              <w:rPr>
                <w:i w:val="0"/>
                <w:iCs w:val="0"/>
                <w:sz w:val="18"/>
                <w:szCs w:val="22"/>
              </w:rPr>
              <w:t>Paragraphe.</w:t>
            </w:r>
          </w:p>
        </w:tc>
      </w:tr>
    </w:tbl>
    <w:p w14:paraId="3139E2C7" w14:textId="0B76A70F" w:rsidR="007F4CA2" w:rsidRPr="007769B6" w:rsidRDefault="007F4CA2" w:rsidP="007F4CA2">
      <w:pPr>
        <w:pStyle w:val="Titre2"/>
        <w:rPr>
          <w:color w:val="0070C0"/>
        </w:rPr>
      </w:pPr>
      <w:r>
        <w:rPr>
          <w:color w:val="0070C0"/>
        </w:rPr>
        <w:t>Contraintes identifiées</w:t>
      </w:r>
    </w:p>
    <w:tbl>
      <w:tblPr>
        <w:tblStyle w:val="Tableaudeconseil"/>
        <w:tblW w:w="4692" w:type="pct"/>
        <w:shd w:val="clear" w:color="auto" w:fill="FCF2D5" w:themeFill="accent3" w:themeFillTint="33"/>
        <w:tblLook w:val="04A0" w:firstRow="1" w:lastRow="0" w:firstColumn="1" w:lastColumn="0" w:noHBand="0" w:noVBand="1"/>
      </w:tblPr>
      <w:tblGrid>
        <w:gridCol w:w="8783"/>
      </w:tblGrid>
      <w:tr w:rsidR="007F4CA2" w14:paraId="39FCAD2B" w14:textId="77777777" w:rsidTr="00D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CF2D5" w:themeFill="accent3" w:themeFillTint="33"/>
          </w:tcPr>
          <w:p w14:paraId="14BDB07B" w14:textId="7E54500F" w:rsidR="007F4CA2" w:rsidRDefault="007F4CA2" w:rsidP="00DD3674">
            <w:pPr>
              <w:pStyle w:val="Textedeconseil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8C1FAB" wp14:editId="73A79CD0">
                      <wp:extent cx="141605" cy="141605"/>
                      <wp:effectExtent l="0" t="0" r="0" b="0"/>
                      <wp:docPr id="79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0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orme lib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901F9E" id="Groupe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WDZwgAABAoAAAOAAAAZHJzL2Uyb0RvYy54bWzcWtuOo0YQfY+Uf0A8Rsp6uBtrvavV3hQp&#10;l1V28gEMxjYKBgLMeDZfn1PdjV2ecUFnV3nJPIyxORR1TlV3Vx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">
                      <v:rect id="Rectangle 8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" fillcolor="#5b9bd5 [3204]" stroked="f" strokeweight="0"/>
                      <v:shape id="Forme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Pr="00CD78DD">
              <w:t xml:space="preserve"> </w:t>
            </w:r>
            <w:r>
              <w:t xml:space="preserve"> </w:t>
            </w:r>
            <w:r>
              <w:br/>
            </w:r>
            <w:r w:rsidRPr="00CD78DD">
              <w:t>[</w:t>
            </w:r>
            <w:r w:rsidR="0060758F">
              <w:t>Présentez de manière succincte les contraintes à respecter sur ce projet (contraintes de temps, contraintes métiers, etc.)</w:t>
            </w:r>
            <w:r w:rsidR="0060758F">
              <w:br/>
              <w:t>Par exemple : Ne pas faire de migration informatique entre le 25 et le 31 du mois, car clôture comptable</w:t>
            </w:r>
            <w:r w:rsidRPr="00CD78DD">
              <w:t>.]</w:t>
            </w:r>
          </w:p>
          <w:p w14:paraId="4C281D66" w14:textId="77777777" w:rsidR="007F4CA2" w:rsidRDefault="007F4CA2" w:rsidP="00DD3674">
            <w:pPr>
              <w:pStyle w:val="Textedeconseil"/>
              <w:jc w:val="left"/>
            </w:pPr>
            <w:r>
              <w:rPr>
                <w:i w:val="0"/>
                <w:iCs w:val="0"/>
                <w:sz w:val="18"/>
                <w:szCs w:val="22"/>
              </w:rPr>
              <w:t>Paragraphe.</w:t>
            </w:r>
          </w:p>
        </w:tc>
      </w:tr>
    </w:tbl>
    <w:p w14:paraId="61F3B048" w14:textId="146EE318" w:rsidR="007F4CA2" w:rsidRPr="007769B6" w:rsidRDefault="007F4CA2" w:rsidP="007F4CA2">
      <w:pPr>
        <w:pStyle w:val="Titre2"/>
        <w:rPr>
          <w:color w:val="0070C0"/>
        </w:rPr>
      </w:pPr>
      <w:r>
        <w:rPr>
          <w:color w:val="0070C0"/>
        </w:rPr>
        <w:lastRenderedPageBreak/>
        <w:t>Dépendances</w:t>
      </w:r>
    </w:p>
    <w:tbl>
      <w:tblPr>
        <w:tblStyle w:val="Tableaudeconseil"/>
        <w:tblW w:w="4692" w:type="pct"/>
        <w:shd w:val="clear" w:color="auto" w:fill="FCF2D5" w:themeFill="accent3" w:themeFillTint="33"/>
        <w:tblLook w:val="04A0" w:firstRow="1" w:lastRow="0" w:firstColumn="1" w:lastColumn="0" w:noHBand="0" w:noVBand="1"/>
      </w:tblPr>
      <w:tblGrid>
        <w:gridCol w:w="8783"/>
      </w:tblGrid>
      <w:tr w:rsidR="007F4CA2" w14:paraId="01B03AE9" w14:textId="77777777" w:rsidTr="00D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CF2D5" w:themeFill="accent3" w:themeFillTint="33"/>
          </w:tcPr>
          <w:p w14:paraId="737F2626" w14:textId="77777777" w:rsidR="00633AD8" w:rsidRDefault="007F4CA2" w:rsidP="00DD3674">
            <w:pPr>
              <w:pStyle w:val="Textedeconseil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D0B597" wp14:editId="41D33D7F">
                      <wp:extent cx="141605" cy="141605"/>
                      <wp:effectExtent l="0" t="0" r="0" b="0"/>
                      <wp:docPr id="82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3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orme lib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245892" id="Groupe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">
                      <v:rect id="Rectangle 8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" fillcolor="#5b9bd5 [3204]" stroked="f" strokeweight="0"/>
                      <v:shape id="Forme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Pr="00CD78DD">
              <w:t xml:space="preserve"> </w:t>
            </w:r>
            <w:r>
              <w:t xml:space="preserve"> </w:t>
            </w:r>
            <w:r>
              <w:br/>
            </w:r>
            <w:r w:rsidRPr="00CD78DD">
              <w:t>[</w:t>
            </w:r>
            <w:r w:rsidR="00633AD8">
              <w:t xml:space="preserve">Indiquez s’il existe des dépendances entre ce projet et d’autres projets. </w:t>
            </w:r>
          </w:p>
          <w:p w14:paraId="2C724FA3" w14:textId="77777777" w:rsidR="00633AD8" w:rsidRDefault="00633AD8" w:rsidP="00DD3674">
            <w:pPr>
              <w:pStyle w:val="Textedeconseil"/>
            </w:pPr>
            <w:r>
              <w:t>Est-il nécessaire de terminer d’autres projets avant de commencer celui-ci ?</w:t>
            </w:r>
          </w:p>
          <w:p w14:paraId="5CBE9F15" w14:textId="46D7E4D6" w:rsidR="007F4CA2" w:rsidRDefault="00633AD8" w:rsidP="00DD3674">
            <w:pPr>
              <w:pStyle w:val="Textedeconseil"/>
            </w:pPr>
            <w:r>
              <w:t>La réussite de ce projet conditionne-t-elle le démarrage de projets suivants</w:t>
            </w:r>
            <w:r w:rsidR="005332C0">
              <w:t> ?</w:t>
            </w:r>
            <w:r w:rsidR="007F4CA2" w:rsidRPr="00CD78DD">
              <w:t>]</w:t>
            </w:r>
          </w:p>
          <w:p w14:paraId="17E9DC2C" w14:textId="77777777" w:rsidR="007F4CA2" w:rsidRDefault="007F4CA2" w:rsidP="00DD3674">
            <w:pPr>
              <w:pStyle w:val="Textedeconseil"/>
              <w:jc w:val="left"/>
            </w:pPr>
            <w:r>
              <w:rPr>
                <w:i w:val="0"/>
                <w:iCs w:val="0"/>
                <w:sz w:val="18"/>
                <w:szCs w:val="22"/>
              </w:rPr>
              <w:t>Paragraphe.</w:t>
            </w:r>
          </w:p>
        </w:tc>
      </w:tr>
    </w:tbl>
    <w:p w14:paraId="3EB6D43C" w14:textId="2470824C" w:rsidR="00231BDE" w:rsidRPr="00C464BE" w:rsidRDefault="00231BDE" w:rsidP="00231BDE">
      <w:pPr>
        <w:pStyle w:val="Titre1"/>
      </w:pPr>
      <w:r>
        <w:t>Organisation du projet</w:t>
      </w:r>
    </w:p>
    <w:p w14:paraId="06F8C862" w14:textId="54F0BA3A" w:rsidR="00231BDE" w:rsidRPr="007769B6" w:rsidRDefault="00437106" w:rsidP="00231BDE">
      <w:pPr>
        <w:pStyle w:val="Titre2"/>
        <w:rPr>
          <w:color w:val="0070C0"/>
        </w:rPr>
      </w:pPr>
      <w:r>
        <w:rPr>
          <w:color w:val="0070C0"/>
        </w:rPr>
        <w:t>Comitologie</w:t>
      </w:r>
    </w:p>
    <w:tbl>
      <w:tblPr>
        <w:tblStyle w:val="Tableaudeconseil"/>
        <w:tblW w:w="4692" w:type="pct"/>
        <w:shd w:val="clear" w:color="auto" w:fill="FCF2D5" w:themeFill="accent3" w:themeFillTint="33"/>
        <w:tblLook w:val="04A0" w:firstRow="1" w:lastRow="0" w:firstColumn="1" w:lastColumn="0" w:noHBand="0" w:noVBand="1"/>
      </w:tblPr>
      <w:tblGrid>
        <w:gridCol w:w="8783"/>
      </w:tblGrid>
      <w:tr w:rsidR="00231BDE" w14:paraId="405D59AC" w14:textId="77777777" w:rsidTr="00D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CF2D5" w:themeFill="accent3" w:themeFillTint="33"/>
          </w:tcPr>
          <w:p w14:paraId="5E0C1D03" w14:textId="77777777" w:rsidR="00B534A5" w:rsidRDefault="00231BDE" w:rsidP="00DD3674">
            <w:pPr>
              <w:pStyle w:val="Textedeconseil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45FDF0" wp14:editId="102BD3F4">
                      <wp:extent cx="141605" cy="141605"/>
                      <wp:effectExtent l="0" t="0" r="0" b="0"/>
                      <wp:docPr id="76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7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orme lib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28B8BD" id="Groupe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l6aQgAABAoAAAOAAAAZHJzL2Uyb0RvYy54bWzcWtuOo0YQfY+Uf0A8Rsp6uBtrvavV3hQp&#10;l1V28gEMxjYKBgLMeDZfn1PdjV2ecUFnV3nJPIyxORR1TlV3Vx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">
                      <v:rect id="Rectangle 7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" fillcolor="#5b9bd5 [3204]" stroked="f" strokeweight="0"/>
                      <v:shape id="Forme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gXx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mPDl/ADZPoEAAD//wMAUEsBAi0AFAAGAAgAAAAhANvh9svuAAAAhQEAABMAAAAAAAAAAAAAAAAA&#10;AAAAAFtDb250ZW50X1R5cGVzXS54bWxQSwECLQAUAAYACAAAACEAWvQsW78AAAAVAQAACwAAAAAA&#10;AAAAAAAAAAAfAQAAX3JlbHMvLnJlbHNQSwECLQAUAAYACAAAACEAWXIF8c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Pr="00CD78DD">
              <w:t xml:space="preserve"> </w:t>
            </w:r>
            <w:r>
              <w:t xml:space="preserve"> </w:t>
            </w:r>
            <w:r>
              <w:br/>
            </w:r>
            <w:r w:rsidRPr="00CD78DD">
              <w:t>[</w:t>
            </w:r>
            <w:r w:rsidR="00B534A5">
              <w:t xml:space="preserve">Précisez quelles sont les instances de réunion à mettre en place pour le projet : comité de projet, comité de pilotage, etc. </w:t>
            </w:r>
          </w:p>
          <w:p w14:paraId="19759253" w14:textId="77777777" w:rsidR="00B534A5" w:rsidRDefault="00B534A5" w:rsidP="00B534A5">
            <w:pPr>
              <w:pStyle w:val="Textedeconseil"/>
            </w:pPr>
            <w:r>
              <w:t xml:space="preserve">Pour chacune de ces instances, indiquez : </w:t>
            </w:r>
            <w:r>
              <w:br/>
              <w:t>Qui y participe</w:t>
            </w:r>
          </w:p>
          <w:p w14:paraId="19B5E0F8" w14:textId="77777777" w:rsidR="00BA6A77" w:rsidRDefault="00BA6A77" w:rsidP="00B534A5">
            <w:pPr>
              <w:pStyle w:val="Textedeconseil"/>
            </w:pPr>
            <w:r>
              <w:t>A quelle fréquence vous réunissez-vous</w:t>
            </w:r>
          </w:p>
          <w:p w14:paraId="3EE9C73A" w14:textId="77777777" w:rsidR="00BA6A77" w:rsidRDefault="00BA6A77" w:rsidP="00B534A5">
            <w:pPr>
              <w:pStyle w:val="Textedeconseil"/>
            </w:pPr>
            <w:r>
              <w:t>Où s’effectue les réunions (sur site, à distance)</w:t>
            </w:r>
          </w:p>
          <w:p w14:paraId="157BFC64" w14:textId="77777777" w:rsidR="00BA6A77" w:rsidRDefault="00BA6A77" w:rsidP="00B534A5">
            <w:pPr>
              <w:pStyle w:val="Textedeconseil"/>
            </w:pPr>
            <w:r>
              <w:t>A quelle date définir l’ordre du jour</w:t>
            </w:r>
          </w:p>
          <w:p w14:paraId="0EB36F9D" w14:textId="77777777" w:rsidR="00BA6A77" w:rsidRDefault="00BA6A77" w:rsidP="00B534A5">
            <w:pPr>
              <w:pStyle w:val="Textedeconseil"/>
            </w:pPr>
            <w:r>
              <w:t>Qui rédige le compte-rendu, et comment celui-ci est-il validé</w:t>
            </w:r>
          </w:p>
          <w:p w14:paraId="112C0F20" w14:textId="78A3C61B" w:rsidR="00231BDE" w:rsidRDefault="00BA6A77" w:rsidP="00B534A5">
            <w:pPr>
              <w:pStyle w:val="Textedeconseil"/>
            </w:pPr>
            <w:r>
              <w:t>etc</w:t>
            </w:r>
            <w:r w:rsidR="00231BDE" w:rsidRPr="00CD78DD">
              <w:t>.]</w:t>
            </w:r>
          </w:p>
          <w:p w14:paraId="624D08F4" w14:textId="77777777" w:rsidR="00231BDE" w:rsidRDefault="00231BDE" w:rsidP="00DD3674">
            <w:pPr>
              <w:pStyle w:val="Textedeconseil"/>
              <w:jc w:val="left"/>
            </w:pPr>
            <w:r>
              <w:rPr>
                <w:i w:val="0"/>
                <w:iCs w:val="0"/>
                <w:sz w:val="18"/>
                <w:szCs w:val="22"/>
              </w:rPr>
              <w:t>Paragraphe.</w:t>
            </w:r>
          </w:p>
        </w:tc>
      </w:tr>
    </w:tbl>
    <w:p w14:paraId="245CDF5A" w14:textId="5C8E319E" w:rsidR="00437106" w:rsidRPr="007769B6" w:rsidRDefault="00437106" w:rsidP="00437106">
      <w:pPr>
        <w:pStyle w:val="Titre2"/>
        <w:rPr>
          <w:color w:val="0070C0"/>
        </w:rPr>
      </w:pPr>
      <w:r>
        <w:rPr>
          <w:color w:val="0070C0"/>
        </w:rPr>
        <w:t>Organisation globale du projet</w:t>
      </w:r>
    </w:p>
    <w:tbl>
      <w:tblPr>
        <w:tblStyle w:val="Tableaudeconseil"/>
        <w:tblW w:w="4692" w:type="pct"/>
        <w:shd w:val="clear" w:color="auto" w:fill="FCF2D5" w:themeFill="accent3" w:themeFillTint="33"/>
        <w:tblLook w:val="04A0" w:firstRow="1" w:lastRow="0" w:firstColumn="1" w:lastColumn="0" w:noHBand="0" w:noVBand="1"/>
      </w:tblPr>
      <w:tblGrid>
        <w:gridCol w:w="8783"/>
      </w:tblGrid>
      <w:tr w:rsidR="00437106" w14:paraId="05BFBE8A" w14:textId="77777777" w:rsidTr="00D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CF2D5" w:themeFill="accent3" w:themeFillTint="33"/>
          </w:tcPr>
          <w:p w14:paraId="391E0015" w14:textId="77777777" w:rsidR="00BA6A77" w:rsidRDefault="00437106" w:rsidP="00DD3674">
            <w:pPr>
              <w:pStyle w:val="Textedeconseil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FD6536" wp14:editId="3F20A17C">
                      <wp:extent cx="141605" cy="141605"/>
                      <wp:effectExtent l="0" t="0" r="0" b="0"/>
                      <wp:docPr id="85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6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Forme lib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60FD3F" id="Groupe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+OaggAABAoAAAOAAAAZHJzL2Uyb0RvYy54bWzcWtuOo0YQfY+Uf0A8Rsp6uBtrvavV3hQp&#10;l1V28gEMxjYKBgLMeDZfn1PdjV2ecUFnV3nJPIyxORR1TlV3Vx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">
                      <v:rect id="Rectangle 86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" fillcolor="#5b9bd5 [3204]" stroked="f" strokeweight="0"/>
                      <v:shape id="Forme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Pr="00CD78DD">
              <w:t xml:space="preserve"> </w:t>
            </w:r>
            <w:r>
              <w:t xml:space="preserve"> </w:t>
            </w:r>
            <w:r>
              <w:br/>
            </w:r>
            <w:r w:rsidRPr="00CD78DD">
              <w:t>[</w:t>
            </w:r>
            <w:r w:rsidR="00BA6A77">
              <w:t xml:space="preserve">Décrivez le découpage envisagé du projet en plusieurs chantiers, lots, actions envisagées. Précisez l’enchaînement logique de ces phases entre elles. </w:t>
            </w:r>
          </w:p>
          <w:p w14:paraId="67389478" w14:textId="77777777" w:rsidR="00BA6A77" w:rsidRDefault="00BA6A77" w:rsidP="00DD3674">
            <w:pPr>
              <w:pStyle w:val="Textedeconseil"/>
            </w:pPr>
            <w:r>
              <w:t xml:space="preserve">Indiquez les jalons déjà identifiés (techniques, financiers, politiques, </w:t>
            </w:r>
            <w:proofErr w:type="spellStart"/>
            <w:r>
              <w:t>etc</w:t>
            </w:r>
            <w:proofErr w:type="spellEnd"/>
            <w:r>
              <w:t>)</w:t>
            </w:r>
            <w:r w:rsidR="00437106" w:rsidRPr="00CD78DD">
              <w:t>.</w:t>
            </w:r>
          </w:p>
          <w:p w14:paraId="19F13CB1" w14:textId="0B841F4A" w:rsidR="00437106" w:rsidRDefault="00BA6A77" w:rsidP="00DD3674">
            <w:pPr>
              <w:pStyle w:val="Textedeconseil"/>
            </w:pPr>
            <w:r>
              <w:t xml:space="preserve">Tous les éléments du projet </w:t>
            </w:r>
            <w:proofErr w:type="spellStart"/>
            <w:r>
              <w:t>seront-ils</w:t>
            </w:r>
            <w:proofErr w:type="spellEnd"/>
            <w:r>
              <w:t xml:space="preserve"> déployés en même temps ou le </w:t>
            </w:r>
            <w:proofErr w:type="spellStart"/>
            <w:r>
              <w:t>seront-ils</w:t>
            </w:r>
            <w:proofErr w:type="spellEnd"/>
            <w:r>
              <w:t xml:space="preserve"> de façon incrémentielle, tout le long du projet ?</w:t>
            </w:r>
            <w:r w:rsidR="00437106" w:rsidRPr="00CD78DD">
              <w:t>]</w:t>
            </w:r>
          </w:p>
          <w:p w14:paraId="56B2003B" w14:textId="77777777" w:rsidR="00437106" w:rsidRDefault="00437106" w:rsidP="00DD3674">
            <w:pPr>
              <w:pStyle w:val="Textedeconseil"/>
              <w:jc w:val="left"/>
            </w:pPr>
            <w:r>
              <w:rPr>
                <w:i w:val="0"/>
                <w:iCs w:val="0"/>
                <w:sz w:val="18"/>
                <w:szCs w:val="22"/>
              </w:rPr>
              <w:t>Paragraphe.</w:t>
            </w:r>
          </w:p>
        </w:tc>
      </w:tr>
    </w:tbl>
    <w:p w14:paraId="561268D7" w14:textId="3F0CD09A" w:rsidR="00437106" w:rsidRPr="007769B6" w:rsidRDefault="00BA6A77" w:rsidP="00437106">
      <w:pPr>
        <w:pStyle w:val="Titre2"/>
        <w:rPr>
          <w:color w:val="0070C0"/>
        </w:rPr>
      </w:pPr>
      <w:r>
        <w:rPr>
          <w:color w:val="0070C0"/>
        </w:rPr>
        <w:lastRenderedPageBreak/>
        <w:t>Chronologie &amp; Planification</w:t>
      </w:r>
    </w:p>
    <w:tbl>
      <w:tblPr>
        <w:tblStyle w:val="Tableaudeconseil"/>
        <w:tblW w:w="4692" w:type="pct"/>
        <w:shd w:val="clear" w:color="auto" w:fill="FCF2D5" w:themeFill="accent3" w:themeFillTint="33"/>
        <w:tblLook w:val="04A0" w:firstRow="1" w:lastRow="0" w:firstColumn="1" w:lastColumn="0" w:noHBand="0" w:noVBand="1"/>
      </w:tblPr>
      <w:tblGrid>
        <w:gridCol w:w="8783"/>
      </w:tblGrid>
      <w:tr w:rsidR="00437106" w14:paraId="2B99B08E" w14:textId="77777777" w:rsidTr="00D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CF2D5" w:themeFill="accent3" w:themeFillTint="33"/>
          </w:tcPr>
          <w:p w14:paraId="38F0FDC4" w14:textId="77777777" w:rsidR="00AE022F" w:rsidRDefault="00437106" w:rsidP="00DD3674">
            <w:pPr>
              <w:pStyle w:val="Textedeconseil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16FA0C" wp14:editId="06837C9F">
                      <wp:extent cx="141605" cy="141605"/>
                      <wp:effectExtent l="0" t="0" r="0" b="0"/>
                      <wp:docPr id="88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9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orme lib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7603C2" id="Groupe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DjawgAABAoAAAOAAAAZHJzL2Uyb0RvYy54bWzcWtuOo0YQfY+Uf0A8Rsp6uBtrvavV3hQp&#10;l1V28gEMxjYKBgLMeDZfn1PdjV2ecUFnV3nJPIyxORR1TlV3Vx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">
                      <v:rect id="Rectangle 89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" fillcolor="#5b9bd5 [3204]" stroked="f" strokeweight="0"/>
                      <v:shape id="Forme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Pr="00CD78DD">
              <w:t xml:space="preserve"> </w:t>
            </w:r>
            <w:r>
              <w:t xml:space="preserve"> </w:t>
            </w:r>
            <w:r>
              <w:br/>
            </w:r>
            <w:r w:rsidRPr="00CD78DD">
              <w:t>[</w:t>
            </w:r>
            <w:r w:rsidR="00731339">
              <w:t>Décrivez la chronologie / planification principale pour planifier, concevoir, développer et déployer le projet.</w:t>
            </w:r>
            <w:r w:rsidR="00AE022F">
              <w:br/>
              <w:t>Précisez la date de démarrage du projet.</w:t>
            </w:r>
          </w:p>
          <w:p w14:paraId="5CC01947" w14:textId="77777777" w:rsidR="00AE022F" w:rsidRDefault="00AE022F" w:rsidP="00DD3674">
            <w:pPr>
              <w:pStyle w:val="Textedeconseil"/>
            </w:pPr>
            <w:r>
              <w:t>Précisez la date de fin « au plus tôt » et la date de fin « au plus tard » du projet.</w:t>
            </w:r>
          </w:p>
          <w:p w14:paraId="1B4CF645" w14:textId="15397245" w:rsidR="00437106" w:rsidRDefault="00AE022F" w:rsidP="00DD3674">
            <w:pPr>
              <w:pStyle w:val="Textedeconseil"/>
            </w:pPr>
            <w:r>
              <w:t>Précisez les échéances pour chaque chantier, lot, jalon si déjà connu</w:t>
            </w:r>
            <w:r w:rsidR="00437106" w:rsidRPr="00CD78DD">
              <w:t>.]</w:t>
            </w:r>
          </w:p>
          <w:p w14:paraId="729079B3" w14:textId="77777777" w:rsidR="00437106" w:rsidRDefault="00437106" w:rsidP="00DD3674">
            <w:pPr>
              <w:pStyle w:val="Textedeconseil"/>
              <w:jc w:val="left"/>
            </w:pPr>
            <w:r>
              <w:rPr>
                <w:i w:val="0"/>
                <w:iCs w:val="0"/>
                <w:sz w:val="18"/>
                <w:szCs w:val="22"/>
              </w:rPr>
              <w:t>Paragraphe.</w:t>
            </w:r>
          </w:p>
        </w:tc>
      </w:tr>
    </w:tbl>
    <w:p w14:paraId="6E419624" w14:textId="7C568516" w:rsidR="00437106" w:rsidRPr="007769B6" w:rsidRDefault="00437106" w:rsidP="00437106">
      <w:pPr>
        <w:pStyle w:val="Titre2"/>
        <w:rPr>
          <w:color w:val="0070C0"/>
        </w:rPr>
      </w:pPr>
      <w:r>
        <w:rPr>
          <w:color w:val="0070C0"/>
        </w:rPr>
        <w:t>Plan de mise en œuvre</w:t>
      </w:r>
    </w:p>
    <w:tbl>
      <w:tblPr>
        <w:tblStyle w:val="Tableaudeconseil"/>
        <w:tblW w:w="4692" w:type="pct"/>
        <w:shd w:val="clear" w:color="auto" w:fill="FCF2D5" w:themeFill="accent3" w:themeFillTint="33"/>
        <w:tblLook w:val="04A0" w:firstRow="1" w:lastRow="0" w:firstColumn="1" w:lastColumn="0" w:noHBand="0" w:noVBand="1"/>
      </w:tblPr>
      <w:tblGrid>
        <w:gridCol w:w="8783"/>
      </w:tblGrid>
      <w:tr w:rsidR="00437106" w14:paraId="7EA99EED" w14:textId="77777777" w:rsidTr="00D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CF2D5" w:themeFill="accent3" w:themeFillTint="33"/>
          </w:tcPr>
          <w:p w14:paraId="0F768034" w14:textId="77777777" w:rsidR="00682D66" w:rsidRDefault="00437106" w:rsidP="00DD3674">
            <w:pPr>
              <w:pStyle w:val="Textedeconseil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42E428" wp14:editId="3D37A853">
                      <wp:extent cx="141605" cy="141605"/>
                      <wp:effectExtent l="0" t="0" r="0" b="0"/>
                      <wp:docPr id="91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92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orme lib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A5357F" id="Groupe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jrawgAABAoAAAOAAAAZHJzL2Uyb0RvYy54bWzcWtuOo0YQfY+Uf0A8Rsp6uBtrvavV3hQp&#10;l1V28gEMxjYKBgLMeDZfn1PdjV2ecUFnV3nJPIyxORR1TlV3Vx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">
                      <v:rect id="Rectangle 92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" fillcolor="#5b9bd5 [3204]" stroked="f" strokeweight="0"/>
                      <v:shape id="Forme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Pr="00CD78DD">
              <w:t xml:space="preserve"> </w:t>
            </w:r>
            <w:r>
              <w:t xml:space="preserve"> </w:t>
            </w:r>
            <w:r>
              <w:br/>
            </w:r>
            <w:r w:rsidRPr="00CD78DD">
              <w:t>[</w:t>
            </w:r>
            <w:r w:rsidR="00AE022F">
              <w:t xml:space="preserve">Ajoutez des recommandations pour la solution proposée. Faites une synthèse de vos propositions et des moyens mis en œuvre pour atteindre les objectifs. </w:t>
            </w:r>
          </w:p>
          <w:p w14:paraId="6529C755" w14:textId="18405613" w:rsidR="00437106" w:rsidRDefault="00682D66" w:rsidP="00DD3674">
            <w:pPr>
              <w:pStyle w:val="Textedeconseil"/>
            </w:pPr>
            <w:r>
              <w:t>Ces informations seront développées dans le plan d’action du projet et le planning détaillé</w:t>
            </w:r>
            <w:r w:rsidR="00437106" w:rsidRPr="00CD78DD">
              <w:t>.]</w:t>
            </w:r>
          </w:p>
          <w:p w14:paraId="0ED0E338" w14:textId="77777777" w:rsidR="00437106" w:rsidRDefault="00437106" w:rsidP="00DD3674">
            <w:pPr>
              <w:pStyle w:val="Textedeconseil"/>
              <w:jc w:val="left"/>
            </w:pPr>
            <w:r>
              <w:rPr>
                <w:i w:val="0"/>
                <w:iCs w:val="0"/>
                <w:sz w:val="18"/>
                <w:szCs w:val="22"/>
              </w:rPr>
              <w:t>Paragraphe.</w:t>
            </w:r>
          </w:p>
        </w:tc>
      </w:tr>
    </w:tbl>
    <w:p w14:paraId="567BA2C7" w14:textId="77777777" w:rsidR="002E6DA3" w:rsidRPr="00C464BE" w:rsidRDefault="00ED261E">
      <w:pPr>
        <w:pStyle w:val="Titre1"/>
        <w:rPr>
          <w:color w:val="002060"/>
        </w:rPr>
      </w:pPr>
      <w:r w:rsidRPr="00C464BE">
        <w:rPr>
          <w:color w:val="002060"/>
        </w:rPr>
        <w:t>Approbation et autorisation</w:t>
      </w:r>
    </w:p>
    <w:p w14:paraId="60208EF9" w14:textId="77777777" w:rsidR="002E6DA3" w:rsidRDefault="00ED261E">
      <w:r>
        <w:t>Nous approuvons le projet tel qu’il est décrit ci-dessus, et autorisons l’équipe à le mettre en œuvre.</w:t>
      </w:r>
    </w:p>
    <w:tbl>
      <w:tblPr>
        <w:tblStyle w:val="Tableaudobjectifduprojet"/>
        <w:tblW w:w="5000" w:type="pct"/>
        <w:tblLook w:val="04A0" w:firstRow="1" w:lastRow="0" w:firstColumn="1" w:lastColumn="0" w:noHBand="0" w:noVBand="1"/>
        <w:tblDescription w:val="Tableau des parties prenantes"/>
      </w:tblPr>
      <w:tblGrid>
        <w:gridCol w:w="3596"/>
        <w:gridCol w:w="3596"/>
        <w:gridCol w:w="2158"/>
      </w:tblGrid>
      <w:tr w:rsidR="002E6DA3" w14:paraId="443CC3FF" w14:textId="77777777" w:rsidTr="00682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  <w:shd w:val="clear" w:color="auto" w:fill="002060"/>
          </w:tcPr>
          <w:p w14:paraId="5C19C8C3" w14:textId="77777777" w:rsidR="002E6DA3" w:rsidRPr="00682D66" w:rsidRDefault="00ED261E">
            <w:pPr>
              <w:rPr>
                <w:color w:val="FFFFFF" w:themeColor="background1"/>
              </w:rPr>
            </w:pPr>
            <w:r w:rsidRPr="00682D66">
              <w:rPr>
                <w:color w:val="FFFFFF" w:themeColor="background1"/>
              </w:rPr>
              <w:t>Nom</w:t>
            </w:r>
          </w:p>
        </w:tc>
        <w:tc>
          <w:tcPr>
            <w:tcW w:w="1923" w:type="pct"/>
            <w:shd w:val="clear" w:color="auto" w:fill="002060"/>
          </w:tcPr>
          <w:p w14:paraId="6437C6AA" w14:textId="77777777" w:rsidR="002E6DA3" w:rsidRPr="00682D66" w:rsidRDefault="00ED261E">
            <w:pPr>
              <w:rPr>
                <w:color w:val="FFFFFF" w:themeColor="background1"/>
              </w:rPr>
            </w:pPr>
            <w:r w:rsidRPr="00682D66">
              <w:rPr>
                <w:color w:val="FFFFFF" w:themeColor="background1"/>
              </w:rPr>
              <w:t>Titre</w:t>
            </w:r>
          </w:p>
        </w:tc>
        <w:tc>
          <w:tcPr>
            <w:tcW w:w="1155" w:type="pct"/>
            <w:shd w:val="clear" w:color="auto" w:fill="002060"/>
          </w:tcPr>
          <w:p w14:paraId="4ACD6231" w14:textId="77777777" w:rsidR="002E6DA3" w:rsidRPr="00682D66" w:rsidRDefault="00ED261E">
            <w:pPr>
              <w:rPr>
                <w:color w:val="FFFFFF" w:themeColor="background1"/>
              </w:rPr>
            </w:pPr>
            <w:r w:rsidRPr="00682D66">
              <w:rPr>
                <w:color w:val="FFFFFF" w:themeColor="background1"/>
              </w:rPr>
              <w:t>Date</w:t>
            </w:r>
          </w:p>
        </w:tc>
      </w:tr>
      <w:tr w:rsidR="002E6DA3" w14:paraId="4E4FBC1A" w14:textId="77777777" w:rsidTr="00682D66">
        <w:tc>
          <w:tcPr>
            <w:tcW w:w="1923" w:type="pct"/>
            <w:tcBorders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A37F170" w14:textId="77777777" w:rsidR="002E6DA3" w:rsidRDefault="002E6DA3"/>
        </w:tc>
        <w:tc>
          <w:tcPr>
            <w:tcW w:w="1923" w:type="pct"/>
            <w:tcBorders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7F3653CA" w14:textId="77777777" w:rsidR="002E6DA3" w:rsidRDefault="002E6DA3"/>
        </w:tc>
        <w:tc>
          <w:tcPr>
            <w:tcW w:w="1155" w:type="pct"/>
            <w:tcBorders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239611F" w14:textId="77777777" w:rsidR="002E6DA3" w:rsidRDefault="002E6DA3"/>
        </w:tc>
      </w:tr>
      <w:tr w:rsidR="002E6DA3" w14:paraId="245B55ED" w14:textId="77777777" w:rsidTr="00682D66">
        <w:tc>
          <w:tcPr>
            <w:tcW w:w="1923" w:type="pct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3F0031E" w14:textId="77777777" w:rsidR="002E6DA3" w:rsidRDefault="002E6DA3"/>
        </w:tc>
        <w:tc>
          <w:tcPr>
            <w:tcW w:w="1923" w:type="pct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9B46F4B" w14:textId="77777777" w:rsidR="002E6DA3" w:rsidRDefault="002E6DA3"/>
        </w:tc>
        <w:tc>
          <w:tcPr>
            <w:tcW w:w="1155" w:type="pct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A1E381B" w14:textId="77777777" w:rsidR="002E6DA3" w:rsidRDefault="002E6DA3"/>
        </w:tc>
      </w:tr>
      <w:tr w:rsidR="002E6DA3" w14:paraId="7FF000C6" w14:textId="77777777" w:rsidTr="00682D66">
        <w:tc>
          <w:tcPr>
            <w:tcW w:w="1923" w:type="pct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5EFC3113" w14:textId="77777777" w:rsidR="002E6DA3" w:rsidRDefault="002E6DA3"/>
        </w:tc>
        <w:tc>
          <w:tcPr>
            <w:tcW w:w="1923" w:type="pct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BF386CA" w14:textId="77777777" w:rsidR="002E6DA3" w:rsidRDefault="002E6DA3"/>
        </w:tc>
        <w:tc>
          <w:tcPr>
            <w:tcW w:w="1155" w:type="pct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1886A18B" w14:textId="77777777" w:rsidR="002E6DA3" w:rsidRDefault="002E6DA3"/>
        </w:tc>
      </w:tr>
    </w:tbl>
    <w:p w14:paraId="355A9D5F" w14:textId="77777777" w:rsidR="002E6DA3" w:rsidRDefault="002E6DA3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signature 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2E6DA3" w14:paraId="552D994D" w14:textId="77777777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14:paraId="70541FA6" w14:textId="77777777" w:rsidR="002E6DA3" w:rsidRDefault="002E6DA3">
            <w:pPr>
              <w:pStyle w:val="Sansinterligne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664F10D9" w14:textId="77777777" w:rsidR="002E6DA3" w:rsidRDefault="002E6DA3">
            <w:pPr>
              <w:pStyle w:val="Sansinterligne"/>
            </w:pPr>
          </w:p>
        </w:tc>
        <w:tc>
          <w:tcPr>
            <w:tcW w:w="93" w:type="pct"/>
            <w:vAlign w:val="bottom"/>
          </w:tcPr>
          <w:p w14:paraId="02464441" w14:textId="77777777" w:rsidR="002E6DA3" w:rsidRDefault="002E6DA3">
            <w:pPr>
              <w:pStyle w:val="Sansinterligne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14:paraId="5CB528E9" w14:textId="77777777" w:rsidR="002E6DA3" w:rsidRDefault="002E6DA3">
            <w:pPr>
              <w:pStyle w:val="Sansinterligne"/>
            </w:pPr>
          </w:p>
        </w:tc>
        <w:tc>
          <w:tcPr>
            <w:tcW w:w="307" w:type="pct"/>
            <w:vAlign w:val="bottom"/>
          </w:tcPr>
          <w:p w14:paraId="2CEF4E6F" w14:textId="77777777" w:rsidR="002E6DA3" w:rsidRDefault="002E6DA3">
            <w:pPr>
              <w:pStyle w:val="Sansinterligne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14:paraId="73A0D65B" w14:textId="77777777" w:rsidR="002E6DA3" w:rsidRDefault="002E6DA3">
            <w:pPr>
              <w:pStyle w:val="Sansinterligne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7C4C5FAF" w14:textId="77777777" w:rsidR="002E6DA3" w:rsidRDefault="002E6DA3">
            <w:pPr>
              <w:pStyle w:val="Sansinterligne"/>
            </w:pPr>
          </w:p>
        </w:tc>
        <w:tc>
          <w:tcPr>
            <w:tcW w:w="93" w:type="pct"/>
            <w:vAlign w:val="bottom"/>
          </w:tcPr>
          <w:p w14:paraId="18FFBBE1" w14:textId="77777777" w:rsidR="002E6DA3" w:rsidRDefault="002E6DA3">
            <w:pPr>
              <w:pStyle w:val="Sansinterligne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14:paraId="25D77198" w14:textId="77777777" w:rsidR="002E6DA3" w:rsidRDefault="002E6DA3">
            <w:pPr>
              <w:pStyle w:val="Sansinterligne"/>
            </w:pPr>
          </w:p>
        </w:tc>
      </w:tr>
      <w:tr w:rsidR="002E6DA3" w14:paraId="4FF09D4A" w14:textId="77777777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14:paraId="515F0AF2" w14:textId="77777777" w:rsidR="002E6DA3" w:rsidRDefault="00ED261E">
            <w:r>
              <w:t>Approuvé par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4633B5F0" w14:textId="77777777" w:rsidR="002E6DA3" w:rsidRDefault="002E6DA3"/>
        </w:tc>
        <w:tc>
          <w:tcPr>
            <w:tcW w:w="93" w:type="pct"/>
          </w:tcPr>
          <w:p w14:paraId="48D791BA" w14:textId="77777777" w:rsidR="002E6DA3" w:rsidRDefault="002E6DA3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14:paraId="10FE68BC" w14:textId="77777777" w:rsidR="002E6DA3" w:rsidRDefault="00ED261E">
            <w:r>
              <w:t>Date</w:t>
            </w:r>
          </w:p>
        </w:tc>
        <w:tc>
          <w:tcPr>
            <w:tcW w:w="307" w:type="pct"/>
          </w:tcPr>
          <w:p w14:paraId="0B04B7D0" w14:textId="77777777" w:rsidR="002E6DA3" w:rsidRDefault="002E6DA3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14:paraId="4F0C4CED" w14:textId="77777777" w:rsidR="002E6DA3" w:rsidRDefault="00ED261E">
            <w:r>
              <w:t>Approuvé par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25EFF9F0" w14:textId="77777777" w:rsidR="002E6DA3" w:rsidRDefault="002E6DA3"/>
        </w:tc>
        <w:tc>
          <w:tcPr>
            <w:tcW w:w="93" w:type="pct"/>
          </w:tcPr>
          <w:p w14:paraId="02543DDD" w14:textId="77777777" w:rsidR="002E6DA3" w:rsidRDefault="002E6DA3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14:paraId="74D5FA4F" w14:textId="77777777" w:rsidR="002E6DA3" w:rsidRDefault="00ED261E">
            <w:r>
              <w:t>Date</w:t>
            </w:r>
          </w:p>
        </w:tc>
      </w:tr>
    </w:tbl>
    <w:p w14:paraId="5CCF02B6" w14:textId="77777777" w:rsidR="002E6DA3" w:rsidRDefault="002E6DA3"/>
    <w:p w14:paraId="78822F4E" w14:textId="7A746BF0" w:rsidR="00682D66" w:rsidRDefault="00682D66" w:rsidP="00682D66"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Signature</w:t>
      </w:r>
      <w:proofErr w:type="spellEnd"/>
    </w:p>
    <w:p w14:paraId="094FD539" w14:textId="243FE9B6" w:rsidR="00682D66" w:rsidRDefault="00682D66" w:rsidP="00682D66"/>
    <w:p w14:paraId="4C74FF86" w14:textId="77777777" w:rsidR="00682D66" w:rsidRPr="00682D66" w:rsidRDefault="00682D66" w:rsidP="00682D66"/>
    <w:sectPr w:rsidR="00682D66" w:rsidRPr="00682D66">
      <w:headerReference w:type="default" r:id="rId11"/>
      <w:foot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7AF03" w14:textId="77777777" w:rsidR="00130922" w:rsidRDefault="00130922">
      <w:pPr>
        <w:spacing w:after="0" w:line="240" w:lineRule="auto"/>
      </w:pPr>
      <w:r>
        <w:separator/>
      </w:r>
    </w:p>
  </w:endnote>
  <w:endnote w:type="continuationSeparator" w:id="0">
    <w:p w14:paraId="6C184938" w14:textId="77777777" w:rsidR="00130922" w:rsidRDefault="0013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E51A3A" w14:paraId="2875A08E" w14:textId="77777777" w:rsidTr="00486531">
      <w:tc>
        <w:tcPr>
          <w:tcW w:w="3116" w:type="dxa"/>
          <w:vAlign w:val="center"/>
        </w:tcPr>
        <w:p w14:paraId="013D9D3F" w14:textId="1EB67890" w:rsidR="00E51A3A" w:rsidRPr="00486531" w:rsidRDefault="00E51A3A" w:rsidP="00486531">
          <w:pPr>
            <w:pStyle w:val="Pieddepage"/>
            <w:jc w:val="center"/>
            <w:rPr>
              <w:rFonts w:asciiTheme="minorHAnsi" w:hAnsiTheme="minorHAnsi" w:cstheme="minorHAnsi"/>
              <w:color w:val="auto"/>
              <w:sz w:val="18"/>
              <w:szCs w:val="18"/>
            </w:rPr>
          </w:pPr>
          <w:r w:rsidRPr="00486531">
            <w:rPr>
              <w:rFonts w:asciiTheme="minorHAnsi" w:hAnsiTheme="minorHAnsi" w:cstheme="minorHAnsi"/>
              <w:color w:val="auto"/>
              <w:sz w:val="18"/>
              <w:szCs w:val="18"/>
            </w:rPr>
            <w:t>Version 1.1</w:t>
          </w:r>
        </w:p>
      </w:tc>
      <w:tc>
        <w:tcPr>
          <w:tcW w:w="3117" w:type="dxa"/>
          <w:vAlign w:val="center"/>
        </w:tcPr>
        <w:p w14:paraId="33C62F50" w14:textId="5087F689" w:rsidR="00E51A3A" w:rsidRPr="00486531" w:rsidRDefault="00E51A3A" w:rsidP="00486531">
          <w:pPr>
            <w:pStyle w:val="Pieddepage"/>
            <w:jc w:val="center"/>
            <w:rPr>
              <w:rFonts w:asciiTheme="minorHAnsi" w:hAnsiTheme="minorHAnsi" w:cstheme="minorHAnsi"/>
              <w:color w:val="auto"/>
              <w:sz w:val="18"/>
              <w:szCs w:val="18"/>
            </w:rPr>
          </w:pPr>
          <w:r w:rsidRPr="00486531">
            <w:rPr>
              <w:rFonts w:asciiTheme="minorHAnsi" w:hAnsiTheme="minorHAnsi" w:cstheme="minorHAnsi"/>
              <w:color w:val="auto"/>
              <w:sz w:val="18"/>
              <w:szCs w:val="18"/>
            </w:rPr>
            <w:t>Confidentiel – Ne pas reproduire</w:t>
          </w:r>
        </w:p>
      </w:tc>
      <w:tc>
        <w:tcPr>
          <w:tcW w:w="3117" w:type="dxa"/>
          <w:vAlign w:val="center"/>
        </w:tcPr>
        <w:p w14:paraId="5511D718" w14:textId="3B578832" w:rsidR="00E51A3A" w:rsidRPr="00486531" w:rsidRDefault="00486531" w:rsidP="00486531">
          <w:pPr>
            <w:pStyle w:val="Pieddepage"/>
            <w:jc w:val="center"/>
            <w:rPr>
              <w:rFonts w:asciiTheme="minorHAnsi" w:hAnsiTheme="minorHAnsi" w:cstheme="minorHAnsi"/>
              <w:color w:val="auto"/>
              <w:sz w:val="18"/>
              <w:szCs w:val="18"/>
            </w:rPr>
          </w:pPr>
          <w:r w:rsidRPr="00486531">
            <w:rPr>
              <w:rFonts w:asciiTheme="minorHAnsi" w:hAnsiTheme="minorHAnsi" w:cstheme="minorHAnsi"/>
              <w:color w:val="auto"/>
              <w:sz w:val="18"/>
              <w:szCs w:val="18"/>
            </w:rPr>
            <w:fldChar w:fldCharType="begin"/>
          </w:r>
          <w:r w:rsidRPr="00486531">
            <w:rPr>
              <w:rFonts w:asciiTheme="minorHAnsi" w:hAnsiTheme="minorHAnsi" w:cstheme="minorHAnsi"/>
              <w:color w:val="auto"/>
              <w:sz w:val="18"/>
              <w:szCs w:val="18"/>
            </w:rPr>
            <w:instrText>PAGE   \* MERGEFORMAT</w:instrText>
          </w:r>
          <w:r w:rsidRPr="00486531">
            <w:rPr>
              <w:rFonts w:asciiTheme="minorHAnsi" w:hAnsiTheme="minorHAnsi" w:cstheme="minorHAnsi"/>
              <w:color w:val="auto"/>
              <w:sz w:val="18"/>
              <w:szCs w:val="18"/>
            </w:rPr>
            <w:fldChar w:fldCharType="separate"/>
          </w:r>
          <w:r w:rsidRPr="00486531">
            <w:rPr>
              <w:rFonts w:asciiTheme="minorHAnsi" w:hAnsiTheme="minorHAnsi" w:cstheme="minorHAnsi"/>
              <w:color w:val="auto"/>
              <w:sz w:val="18"/>
              <w:szCs w:val="18"/>
            </w:rPr>
            <w:t>1</w:t>
          </w:r>
          <w:r w:rsidRPr="00486531">
            <w:rPr>
              <w:rFonts w:asciiTheme="minorHAnsi" w:hAnsiTheme="minorHAnsi" w:cstheme="minorHAnsi"/>
              <w:color w:val="auto"/>
              <w:sz w:val="18"/>
              <w:szCs w:val="18"/>
            </w:rPr>
            <w:fldChar w:fldCharType="end"/>
          </w:r>
        </w:p>
      </w:tc>
    </w:tr>
  </w:tbl>
  <w:p w14:paraId="73F46970" w14:textId="77777777" w:rsidR="00E51A3A" w:rsidRPr="00E51A3A" w:rsidRDefault="00E51A3A" w:rsidP="00E51A3A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4F0C8" w14:textId="77777777" w:rsidR="00130922" w:rsidRDefault="00130922">
      <w:pPr>
        <w:spacing w:after="0" w:line="240" w:lineRule="auto"/>
      </w:pPr>
      <w:r>
        <w:separator/>
      </w:r>
    </w:p>
  </w:footnote>
  <w:footnote w:type="continuationSeparator" w:id="0">
    <w:p w14:paraId="0E92F31C" w14:textId="77777777" w:rsidR="00130922" w:rsidRDefault="00130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E51A3A" w14:paraId="0E7FA004" w14:textId="77777777" w:rsidTr="00E51A3A">
      <w:tc>
        <w:tcPr>
          <w:tcW w:w="3116" w:type="dxa"/>
        </w:tcPr>
        <w:p w14:paraId="1E585995" w14:textId="0704B14B" w:rsidR="00E51A3A" w:rsidRDefault="00E51A3A">
          <w:pPr>
            <w:pStyle w:val="En-tte"/>
          </w:pPr>
          <w:r>
            <w:rPr>
              <w:noProof/>
            </w:rPr>
            <w:drawing>
              <wp:inline distT="0" distB="0" distL="0" distR="0" wp14:anchorId="5A122F56" wp14:editId="7EC60486">
                <wp:extent cx="1661879" cy="476250"/>
                <wp:effectExtent l="0" t="0" r="0" b="0"/>
                <wp:docPr id="2" name="Image 2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173" cy="478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14:paraId="465B16C9" w14:textId="0BD0CA01" w:rsidR="00537694" w:rsidRDefault="00571FBE" w:rsidP="00537694">
          <w:pPr>
            <w:pStyle w:val="En-tte"/>
          </w:pPr>
          <w:r>
            <w:rPr>
              <w:b/>
              <w:bCs/>
            </w:rPr>
            <w:br/>
          </w:r>
        </w:p>
        <w:p w14:paraId="3E717D33" w14:textId="12FBC409" w:rsidR="00571FBE" w:rsidRDefault="00571FBE">
          <w:pPr>
            <w:pStyle w:val="En-tte"/>
          </w:pPr>
        </w:p>
      </w:tc>
      <w:tc>
        <w:tcPr>
          <w:tcW w:w="3117" w:type="dxa"/>
        </w:tcPr>
        <w:p w14:paraId="3E101512" w14:textId="77777777" w:rsidR="00486531" w:rsidRDefault="00571FBE">
          <w:pPr>
            <w:pStyle w:val="En-tte"/>
            <w:rPr>
              <w:i/>
              <w:iCs/>
            </w:rPr>
          </w:pPr>
          <w:r>
            <w:rPr>
              <w:b/>
              <w:bCs/>
            </w:rPr>
            <w:br/>
          </w:r>
          <w:r w:rsidR="00E51A3A" w:rsidRPr="00E51A3A">
            <w:rPr>
              <w:b/>
              <w:bCs/>
            </w:rPr>
            <w:t>Service / Organisation</w:t>
          </w:r>
          <w:r w:rsidR="00E51A3A">
            <w:t xml:space="preserve"> : </w:t>
          </w:r>
          <w:r w:rsidR="00E51A3A" w:rsidRPr="00E51A3A">
            <w:rPr>
              <w:i/>
              <w:iCs/>
            </w:rPr>
            <w:t>DSI</w:t>
          </w:r>
        </w:p>
        <w:p w14:paraId="0A0517A7" w14:textId="77777777" w:rsidR="00537694" w:rsidRDefault="00537694" w:rsidP="00537694">
          <w:pPr>
            <w:pStyle w:val="En-tte"/>
            <w:rPr>
              <w:i/>
              <w:iCs/>
            </w:rPr>
          </w:pPr>
          <w:r w:rsidRPr="00E51A3A">
            <w:rPr>
              <w:b/>
              <w:bCs/>
            </w:rPr>
            <w:t>Client</w:t>
          </w:r>
          <w:r>
            <w:t xml:space="preserve"> : </w:t>
          </w:r>
          <w:r w:rsidRPr="00E51A3A">
            <w:rPr>
              <w:i/>
              <w:iCs/>
            </w:rPr>
            <w:t>ACME</w:t>
          </w:r>
        </w:p>
        <w:p w14:paraId="22DCDFBA" w14:textId="0069196B" w:rsidR="00537694" w:rsidRPr="00486531" w:rsidRDefault="00537694" w:rsidP="00537694">
          <w:pPr>
            <w:pStyle w:val="En-tte"/>
          </w:pPr>
          <w:r w:rsidRPr="00E51A3A">
            <w:rPr>
              <w:b/>
              <w:bCs/>
            </w:rPr>
            <w:t>Chef de projet</w:t>
          </w:r>
          <w:r>
            <w:t xml:space="preserve"> : </w:t>
          </w:r>
          <w:r w:rsidRPr="00E51A3A">
            <w:rPr>
              <w:i/>
              <w:iCs/>
            </w:rPr>
            <w:t>Thibault BAHEUX</w:t>
          </w:r>
        </w:p>
      </w:tc>
    </w:tr>
  </w:tbl>
  <w:p w14:paraId="39DDA695" w14:textId="1F443E95" w:rsidR="002E6DA3" w:rsidRDefault="002E6DA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C73CF7A8"/>
    <w:lvl w:ilvl="0" w:tplc="E6640BB8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0F5"/>
    <w:multiLevelType w:val="hybridMultilevel"/>
    <w:tmpl w:val="93C6A974"/>
    <w:lvl w:ilvl="0" w:tplc="A42C993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833157">
    <w:abstractNumId w:val="0"/>
  </w:num>
  <w:num w:numId="2" w16cid:durableId="1644115033">
    <w:abstractNumId w:val="3"/>
  </w:num>
  <w:num w:numId="3" w16cid:durableId="1967467506">
    <w:abstractNumId w:val="3"/>
    <w:lvlOverride w:ilvl="0">
      <w:startOverride w:val="1"/>
    </w:lvlOverride>
  </w:num>
  <w:num w:numId="4" w16cid:durableId="1894657360">
    <w:abstractNumId w:val="1"/>
  </w:num>
  <w:num w:numId="5" w16cid:durableId="907181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A"/>
    <w:rsid w:val="000042EA"/>
    <w:rsid w:val="00071E6B"/>
    <w:rsid w:val="000F71C1"/>
    <w:rsid w:val="00130922"/>
    <w:rsid w:val="00131B6B"/>
    <w:rsid w:val="001A189F"/>
    <w:rsid w:val="00225582"/>
    <w:rsid w:val="00231BDE"/>
    <w:rsid w:val="00251354"/>
    <w:rsid w:val="002E6DA3"/>
    <w:rsid w:val="003077E7"/>
    <w:rsid w:val="00357951"/>
    <w:rsid w:val="004070C4"/>
    <w:rsid w:val="00437106"/>
    <w:rsid w:val="004630E6"/>
    <w:rsid w:val="00486531"/>
    <w:rsid w:val="004E5FA3"/>
    <w:rsid w:val="005332C0"/>
    <w:rsid w:val="00537694"/>
    <w:rsid w:val="00571FBE"/>
    <w:rsid w:val="005D40B0"/>
    <w:rsid w:val="0060128B"/>
    <w:rsid w:val="0060200C"/>
    <w:rsid w:val="0060758F"/>
    <w:rsid w:val="00633AD8"/>
    <w:rsid w:val="006431A0"/>
    <w:rsid w:val="006559E0"/>
    <w:rsid w:val="00682D66"/>
    <w:rsid w:val="006D1C58"/>
    <w:rsid w:val="0071698E"/>
    <w:rsid w:val="00731339"/>
    <w:rsid w:val="007769B6"/>
    <w:rsid w:val="0078401D"/>
    <w:rsid w:val="00790652"/>
    <w:rsid w:val="0079503E"/>
    <w:rsid w:val="007F4CA2"/>
    <w:rsid w:val="00835F84"/>
    <w:rsid w:val="008826F8"/>
    <w:rsid w:val="009074F8"/>
    <w:rsid w:val="00912385"/>
    <w:rsid w:val="009177BC"/>
    <w:rsid w:val="00950251"/>
    <w:rsid w:val="00967453"/>
    <w:rsid w:val="009C3A9C"/>
    <w:rsid w:val="00A145EA"/>
    <w:rsid w:val="00A75394"/>
    <w:rsid w:val="00A82F35"/>
    <w:rsid w:val="00AC7887"/>
    <w:rsid w:val="00AE022F"/>
    <w:rsid w:val="00B15027"/>
    <w:rsid w:val="00B534A5"/>
    <w:rsid w:val="00BA6A77"/>
    <w:rsid w:val="00C139B0"/>
    <w:rsid w:val="00C464BE"/>
    <w:rsid w:val="00C722FA"/>
    <w:rsid w:val="00CD78DD"/>
    <w:rsid w:val="00D45F24"/>
    <w:rsid w:val="00E047EE"/>
    <w:rsid w:val="00E24616"/>
    <w:rsid w:val="00E24669"/>
    <w:rsid w:val="00E51A3A"/>
    <w:rsid w:val="00ED261E"/>
    <w:rsid w:val="00EF1E38"/>
    <w:rsid w:val="00F5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AF15EC"/>
  <w15:docId w15:val="{8EEEE8A3-0A43-4B7B-9C71-7B524A3C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fr-FR" w:eastAsia="fr-F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66"/>
  </w:style>
  <w:style w:type="paragraph" w:styleId="Titre1">
    <w:name w:val="heading 1"/>
    <w:basedOn w:val="Normal"/>
    <w:next w:val="Normal"/>
    <w:link w:val="Titre1Car"/>
    <w:uiPriority w:val="9"/>
    <w:qFormat/>
    <w:rsid w:val="002255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582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5582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reCar">
    <w:name w:val="Titre Car"/>
    <w:basedOn w:val="Policepardfaut"/>
    <w:link w:val="Titre"/>
    <w:uiPriority w:val="10"/>
    <w:rsid w:val="0022558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Grilledutableau">
    <w:name w:val="Table Grid"/>
    <w:basedOn w:val="TableauNormal"/>
    <w:uiPriority w:val="39"/>
    <w:rsid w:val="0022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2558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225582"/>
    <w:rPr>
      <w:b/>
      <w:bCs/>
      <w:color w:val="5B9BD5" w:themeColor="accent1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225582"/>
    <w:rPr>
      <w:b/>
      <w:bCs/>
      <w:caps/>
      <w:color w:val="1F4E79" w:themeColor="accent1" w:themeShade="80"/>
      <w:sz w:val="28"/>
    </w:rPr>
  </w:style>
  <w:style w:type="table" w:customStyle="1" w:styleId="Tableaudeconseil">
    <w:name w:val="Tableau de conseil"/>
    <w:basedOn w:val="TableauNormal"/>
    <w:uiPriority w:val="99"/>
    <w:rsid w:val="00225582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rsid w:val="00225582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edelespacerserv">
    <w:name w:val="Placeholder Text"/>
    <w:basedOn w:val="Policepardfaut"/>
    <w:uiPriority w:val="99"/>
    <w:semiHidden/>
    <w:rsid w:val="00225582"/>
    <w:rPr>
      <w:color w:val="808080"/>
    </w:rPr>
  </w:style>
  <w:style w:type="paragraph" w:styleId="Sansinterligne">
    <w:name w:val="No Spacing"/>
    <w:uiPriority w:val="36"/>
    <w:qFormat/>
    <w:rsid w:val="0022558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25582"/>
    <w:rPr>
      <w:b/>
      <w:bCs/>
      <w:color w:val="5B9BD5" w:themeColor="accent1"/>
      <w:sz w:val="24"/>
    </w:rPr>
  </w:style>
  <w:style w:type="paragraph" w:styleId="Listepuces">
    <w:name w:val="List Bullet"/>
    <w:basedOn w:val="Normal"/>
    <w:uiPriority w:val="1"/>
    <w:unhideWhenUsed/>
    <w:qFormat/>
    <w:rsid w:val="00225582"/>
    <w:pPr>
      <w:numPr>
        <w:numId w:val="3"/>
      </w:numPr>
      <w:spacing w:after="60"/>
    </w:pPr>
  </w:style>
  <w:style w:type="paragraph" w:styleId="En-tte">
    <w:name w:val="header"/>
    <w:basedOn w:val="Normal"/>
    <w:link w:val="En-tteCar"/>
    <w:uiPriority w:val="99"/>
    <w:unhideWhenUsed/>
    <w:rsid w:val="0022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582"/>
  </w:style>
  <w:style w:type="paragraph" w:styleId="Pieddepage">
    <w:name w:val="footer"/>
    <w:basedOn w:val="Normal"/>
    <w:link w:val="PieddepageCar"/>
    <w:uiPriority w:val="99"/>
    <w:unhideWhenUsed/>
    <w:rsid w:val="0022558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25582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leauGrille4-Accentuation11">
    <w:name w:val="Tableau Grille 4 - Accentuation 11"/>
    <w:basedOn w:val="TableauNormal"/>
    <w:uiPriority w:val="49"/>
    <w:rsid w:val="002255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2255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dobjectifduprojet">
    <w:name w:val="Tableau d’objectif du projet"/>
    <w:basedOn w:val="TableauNormal"/>
    <w:uiPriority w:val="99"/>
    <w:rsid w:val="00225582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Notedebasdepage">
    <w:name w:val="footnote text"/>
    <w:basedOn w:val="Normal"/>
    <w:link w:val="NotedebasdepageCar"/>
    <w:uiPriority w:val="12"/>
    <w:unhideWhenUsed/>
    <w:rsid w:val="00225582"/>
    <w:pPr>
      <w:spacing w:before="140" w:after="0" w:line="240" w:lineRule="auto"/>
    </w:pPr>
    <w:rPr>
      <w:i/>
      <w:iCs/>
      <w:sz w:val="14"/>
    </w:rPr>
  </w:style>
  <w:style w:type="character" w:customStyle="1" w:styleId="NotedebasdepageCar">
    <w:name w:val="Note de bas de page Car"/>
    <w:basedOn w:val="Policepardfaut"/>
    <w:link w:val="Notedebasdepage"/>
    <w:uiPriority w:val="12"/>
    <w:rsid w:val="00225582"/>
    <w:rPr>
      <w:i/>
      <w:iCs/>
      <w:sz w:val="1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582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7950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9503E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9503E"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950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9503E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ba\AppData\Roaming\Microsoft\Templates\Objectif%20g&#233;n&#233;ral%20de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516CE2D494462BB062FA38B9CF2C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02FD78-1185-4E7D-92D5-A42C249CCAA6}"/>
      </w:docPartPr>
      <w:docPartBody>
        <w:p w:rsidR="00000000" w:rsidRDefault="00BC5F11">
          <w:pPr>
            <w:pStyle w:val="F2516CE2D494462BB062FA38B9CF2C50"/>
          </w:pPr>
          <w:r>
            <w:t>[Choisir une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11"/>
    <w:rsid w:val="00BC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2516CE2D494462BB062FA38B9CF2C50">
    <w:name w:val="F2516CE2D494462BB062FA38B9CF2C50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01C8D820D6D4B48A8E69102F4378A8C">
    <w:name w:val="D01C8D820D6D4B48A8E69102F4378A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4B3339804FA498C22FA3C3D7AA5EE" ma:contentTypeVersion="11" ma:contentTypeDescription="Crée un document." ma:contentTypeScope="" ma:versionID="bbcc07bb3d96bb8cd12338a3e9e99f5d">
  <xsd:schema xmlns:xsd="http://www.w3.org/2001/XMLSchema" xmlns:xs="http://www.w3.org/2001/XMLSchema" xmlns:p="http://schemas.microsoft.com/office/2006/metadata/properties" xmlns:ns2="19323307-92e3-4f4b-aeb6-0413959bac29" xmlns:ns3="d7e7313d-543c-420d-b250-86db6f35c42a" targetNamespace="http://schemas.microsoft.com/office/2006/metadata/properties" ma:root="true" ma:fieldsID="d4559cc221b538bd625f4c7d62a906d1" ns2:_="" ns3:_="">
    <xsd:import namespace="19323307-92e3-4f4b-aeb6-0413959bac29"/>
    <xsd:import namespace="d7e7313d-543c-420d-b250-86db6f35c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23307-92e3-4f4b-aeb6-0413959ba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707d0f4-f67c-4573-90f7-be1a63650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7313d-543c-420d-b250-86db6f35c42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d0041-404e-4da9-b564-d0e70bda3172}" ma:internalName="TaxCatchAll" ma:showField="CatchAllData" ma:web="d7e7313d-543c-420d-b250-86db6f35c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323307-92e3-4f4b-aeb6-0413959bac29">
      <Terms xmlns="http://schemas.microsoft.com/office/infopath/2007/PartnerControls"/>
    </lcf76f155ced4ddcb4097134ff3c332f>
    <TaxCatchAll xmlns="d7e7313d-543c-420d-b250-86db6f35c42a" xsi:nil="true"/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3054DB-60DD-46AE-91F6-1748D7A1A03F}"/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0927E7BA-A019-40CA-B788-8A08CEE1DC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125012-C210-426D-B60F-E1F934D2F0CC}"/>
</file>

<file path=docProps/app.xml><?xml version="1.0" encoding="utf-8"?>
<Properties xmlns="http://schemas.openxmlformats.org/officeDocument/2006/extended-properties" xmlns:vt="http://schemas.openxmlformats.org/officeDocument/2006/docPropsVTypes">
  <Template>Objectif général de projet.dotx</Template>
  <TotalTime>121</TotalTime>
  <Pages>5</Pages>
  <Words>931</Words>
  <Characters>5124</Characters>
  <Application>Microsoft Office Word</Application>
  <DocSecurity>0</DocSecurity>
  <Lines>42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En-têtes</vt:lpstr>
      </vt:variant>
      <vt:variant>
        <vt:i4>11</vt:i4>
      </vt:variant>
    </vt:vector>
  </HeadingPairs>
  <TitlesOfParts>
    <vt:vector size="12" baseType="lpstr">
      <vt:lpstr/>
      <vt:lpstr>Présentation</vt:lpstr>
      <vt:lpstr>    Historique et description du projet</vt:lpstr>
      <vt:lpstr>    Objectif du projet</vt:lpstr>
      <vt:lpstr>    Exigences principales</vt:lpstr>
      <vt:lpstr>    Livrables</vt:lpstr>
      <vt:lpstr>    Parties affectées</vt:lpstr>
      <vt:lpstr>    Systèmes ou processus d’entreprise affectés</vt:lpstr>
      <vt:lpstr>    Exclusions spécifiques de l’objectif</vt:lpstr>
      <vt:lpstr>    Plan de mise en œuvre</vt:lpstr>
      <vt:lpstr>    Chronologie/planification principale</vt:lpstr>
      <vt:lpstr>Approbation et autorisation</vt:lpstr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Note de cadrage projet</dc:title>
  <dc:creator>Thibault baheux</dc:creator>
  <dc:description>Mis à disposition par www.reussirsesprojets.com</dc:description>
  <cp:lastModifiedBy>Thibault baheux</cp:lastModifiedBy>
  <cp:revision>53</cp:revision>
  <dcterms:created xsi:type="dcterms:W3CDTF">2022-04-04T15:37:00Z</dcterms:created>
  <dcterms:modified xsi:type="dcterms:W3CDTF">2022-04-04T17:42:00Z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0x010100B884B3339804FA498C22FA3C3D7AA5EE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